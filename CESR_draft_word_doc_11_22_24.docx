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8.png" ContentType="image/png"/>
  <Override PartName="/word/media/rId23.png" ContentType="image/png"/>
  <Override PartName="/word/media/rId49.png" ContentType="image/png"/>
  <Override PartName="/word/media/rId212.png" ContentType="image/png"/>
  <Override PartName="/word/media/rId216.png" ContentType="image/png"/>
  <Override PartName="/word/media/rId224.png" ContentType="image/png"/>
  <Override PartName="/word/media/rId220.png" ContentType="image/png"/>
  <Override PartName="/word/media/rId34.png" ContentType="image/png"/>
  <Override PartName="/word/media/rId39.png" ContentType="image/png"/>
  <Override PartName="/word/media/rId259.png" ContentType="image/png"/>
  <Override PartName="/word/media/rId192.png" ContentType="image/png"/>
  <Override PartName="/word/media/rId75.jpg" ContentType="image/jpeg"/>
  <Override PartName="/word/media/rId179.png" ContentType="image/png"/>
  <Override PartName="/word/media/rId183.png" ContentType="image/png"/>
  <Override PartName="/word/media/rId187.png" ContentType="image/png"/>
  <Override PartName="/word/media/rId44.png" ContentType="image/png"/>
  <Override PartName="/word/media/rId122.png" ContentType="image/png"/>
  <Override PartName="/word/media/rId131.png" ContentType="image/png"/>
  <Override PartName="/word/media/rId235.png" ContentType="image/png"/>
  <Override PartName="/word/media/rId239.png" ContentType="image/png"/>
  <Override PartName="/word/media/rId105.png" ContentType="image/png"/>
  <Override PartName="/word/media/rId109.png" ContentType="image/png"/>
  <Override PartName="/word/media/rId113.png" ContentType="image/png"/>
  <Override PartName="/word/media/rId135.png" ContentType="image/png"/>
  <Override PartName="/word/media/rId139.png" ContentType="image/png"/>
  <Override PartName="/word/media/rId85.png" ContentType="image/png"/>
  <Override PartName="/word/media/rId243.png" ContentType="image/png"/>
  <Override PartName="/word/media/rId247.png" ContentType="image/png"/>
  <Override PartName="/word/media/rId127.png" ContentType="image/png"/>
  <Override PartName="/word/media/rId80.png" ContentType="image/png"/>
  <Override PartName="/word/media/rId280.png" ContentType="image/png"/>
  <Override PartName="/word/media/rId99.png" ContentType="image/png"/>
  <Override PartName="/word/media/rId90.png" ContentType="image/png"/>
  <Override PartName="/word/media/rId54.png" ContentType="image/png"/>
  <Override PartName="/word/media/rId274.png" ContentType="image/png"/>
  <Override PartName="/word/media/rId70.png" ContentType="image/png"/>
  <Override PartName="/word/media/rId117.png" ContentType="image/png"/>
  <Override PartName="/word/media/rId163.png" ContentType="image/png"/>
  <Override PartName="/word/media/rId167.png" ContentType="image/png"/>
  <Override PartName="/word/media/rId171.png" ContentType="image/png"/>
  <Override PartName="/word/media/rId207.png" ContentType="image/png"/>
  <Override PartName="/word/media/rId201.png" ContentType="image/png"/>
  <Override PartName="/word/media/rId269.png" ContentType="image/png"/>
  <Override PartName="/word/media/rId291.png" ContentType="image/png"/>
  <Override PartName="/word/media/rId150.png" ContentType="image/png"/>
  <Override PartName="/word/media/rId154.png" ContentType="image/png"/>
  <Override PartName="/word/media/rId158.png" ContentType="image/png"/>
  <Override PartName="/word/media/rId59.png" ContentType="image/png"/>
  <Override PartName="/word/media/rId95.png" ContentType="image/png"/>
  <Override PartName="/word/media/rId175.png" ContentType="image/png"/>
  <Override PartName="/word/media/rId253.png" ContentType="image/png"/>
  <Override PartName="/word/media/rId264.png" ContentType="image/png"/>
  <Override PartName="/word/media/rId144.png" ContentType="image/png"/>
  <Override PartName="/word/media/rId230.png" ContentType="image/png"/>
  <Override PartName="/word/media/rId287.png" ContentType="image/png"/>
  <Override PartName="/word/media/rId64.png" ContentType="image/png"/>
  <Override PartName="/word/media/rId196.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Caribbean</w:t>
      </w:r>
      <w:r>
        <w:t xml:space="preserve"> </w:t>
      </w:r>
      <w:r>
        <w:t xml:space="preserve">Ecosystem</w:t>
      </w:r>
      <w:r>
        <w:t xml:space="preserve"> </w:t>
      </w:r>
      <w:r>
        <w:t xml:space="preserve">Status</w:t>
      </w:r>
      <w:r>
        <w:t xml:space="preserve"> </w:t>
      </w:r>
      <w:r>
        <w:t xml:space="preserve">Report</w:t>
      </w:r>
    </w:p>
    <w:p>
      <w:pPr>
        <w:pStyle w:val="Author"/>
      </w:pPr>
      <w:r>
        <w:t xml:space="preserve">Gulf</w:t>
      </w:r>
      <w:r>
        <w:t xml:space="preserve"> </w:t>
      </w:r>
      <w:r>
        <w:t xml:space="preserve">of</w:t>
      </w:r>
      <w:r>
        <w:t xml:space="preserve"> </w:t>
      </w:r>
      <w:r>
        <w:t xml:space="preserve">Mexico</w:t>
      </w:r>
      <w:r>
        <w:t xml:space="preserve"> </w:t>
      </w:r>
      <w:r>
        <w:t xml:space="preserve">Integrated</w:t>
      </w:r>
      <w:r>
        <w:t xml:space="preserve"> </w:t>
      </w:r>
      <w:r>
        <w:t xml:space="preserve">Ecosystem</w:t>
      </w:r>
      <w:r>
        <w:t xml:space="preserve"> </w:t>
      </w:r>
      <w:r>
        <w:t xml:space="preserve">Assessment</w:t>
      </w:r>
      <w:r>
        <w:t xml:space="preserve"> </w:t>
      </w:r>
      <w:r>
        <w:t xml:space="preserve">Program</w:t>
      </w:r>
    </w:p>
    <w:p>
      <w:pPr>
        <w:pStyle w:val="Date"/>
      </w:pPr>
      <w:r>
        <w:t xml:space="preserve">2024-11-22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0" w:name="executive-summary"/>
    <w:p>
      <w:pPr>
        <w:pStyle w:val="Heading1"/>
      </w:pPr>
      <w:r>
        <w:t xml:space="preserve">Executive Summary</w:t>
      </w:r>
    </w:p>
    <w:p>
      <w:pPr>
        <w:pStyle w:val="FirstParagraph"/>
      </w:pPr>
      <w:r>
        <w:t xml:space="preserve">Lorem ipsum dolor sit amet, consectetur adipiscing elit. Integer commodo gravida justo consectetur condimentum. Proin eget felis non nunc tristique malesuada vel ut tortor. Vivamus lacinia aliquet lorem in congue. In hac habitasse platea dictumst. Etiam non felis iaculis, efficitur libero in, porta nunc. Sed sit amet nisi non justo scelerisque feugiat. Pellentesque porta consectetur sapien, porttitor iaculis ligula fermentum ac. Pellentesque fermentum elementum lacus non tempus. Aenean eu leo lobortis, vulputate mi at, varius sapien. In congue consectetur ultricies. Maecenas volutpat facilisis arcu, eget sodales tellus consequat nec. Integer ullamcorper ex nec leo aliquam tempus. Orci varius natoque penatibus et magnis dis parturient montes, nascetur ridiculus mus. Nunc dui massa, facilisis at aliquet eu, malesuada vel neque. Donec fermentum elit eu tortor euismod, sed mollis lacus blandit.</w:t>
      </w:r>
    </w:p>
    <w:p>
      <w:r>
        <w:br w:type="page"/>
      </w:r>
    </w:p>
    <w:bookmarkEnd w:id="20"/>
    <w:bookmarkStart w:id="33" w:name="introduction"/>
    <w:p>
      <w:pPr>
        <w:pStyle w:val="Heading1"/>
      </w:pPr>
      <w:r>
        <w:t xml:space="preserve">1. Introduction</w:t>
      </w:r>
    </w:p>
    <w:bookmarkStart w:id="22" w:name="about-this-report"/>
    <w:p>
      <w:pPr>
        <w:pStyle w:val="Heading2"/>
      </w:pPr>
      <w:r>
        <w:t xml:space="preserve">1.1 About this report</w:t>
      </w:r>
    </w:p>
    <w:p>
      <w:pPr>
        <w:pStyle w:val="FirstParagraph"/>
      </w:pPr>
      <w:r>
        <w:t xml:space="preserve">This report is for the Caribbean Fishery Management Council (CFMC). The purpose of this report is to synthesize ecosystem and socioeconomic information to help the CFMC better meet fishery management objectives. This report relied on both previously identified proposed indicators as well as expert vetting to select a suite of indicators that best address the fishery management plan (FMP) objectives for the U.S. Caribbean. Information in this report is organized into two sections: tracking performance toward fishery management objectives and potential risks to meeting fishery management objectives. The style of this report is based on the 2023</w:t>
      </w:r>
      <w:r>
        <w:t xml:space="preserve"> </w:t>
      </w:r>
      <w:hyperlink r:id="rId21">
        <w:r>
          <w:rPr>
            <w:rStyle w:val="Hyperlink"/>
          </w:rPr>
          <w:t xml:space="preserve">State of the Ecosystem Reports for the Northeast U.S. Shelf</w:t>
        </w:r>
      </w:hyperlink>
      <w:r>
        <w:t xml:space="preserve">.</w:t>
      </w:r>
    </w:p>
    <w:bookmarkEnd w:id="22"/>
    <w:bookmarkStart w:id="27" w:name="report-structure"/>
    <w:p>
      <w:pPr>
        <w:pStyle w:val="Heading2"/>
      </w:pPr>
      <w:r>
        <w:t xml:space="preserve">1.2 Report structure</w:t>
      </w:r>
    </w:p>
    <w:p>
      <w:pPr>
        <w:pStyle w:val="FirstParagraph"/>
      </w:pPr>
      <w:r>
        <w:t xml:space="preserve">The CFMC’s Science and Statistical Committee, as well as the region’s Ecosystem-Based Fishery Management Technical Advisory Panel (EBFM TAP), recently completed a series of conceptual models linking key components of the ecosystem and human activities related to fishing. This report used these conceptual models as a starting list of proposed indicators and matched the indicators to answer FMP objectives when possible. For those objectives that did not have an immediate conceptual model-identified indicator, this report used a decision matrix process for expert vetting (</w:t>
      </w:r>
      <w:hyperlink w:anchor="fig-flowchart">
        <w:r>
          <w:rPr>
            <w:rStyle w:val="Hyperlink"/>
          </w:rPr>
          <w:t xml:space="preserve">Figure 1.1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 w:name="fig-flowchart"/>
          <w:p>
            <w:pPr>
              <w:pStyle w:val="Compact"/>
              <w:jc w:val="center"/>
            </w:pPr>
            <w:r>
              <w:drawing>
                <wp:inline>
                  <wp:extent cx="4905375" cy="2855760"/>
                  <wp:effectExtent b="0" l="0" r="0" t="0"/>
                  <wp:docPr descr="" title="" id="24" name="Picture"/>
                  <a:graphic>
                    <a:graphicData uri="http://schemas.openxmlformats.org/drawingml/2006/picture">
                      <pic:pic>
                        <pic:nvPicPr>
                          <pic:cNvPr descr="images/process_flow_chart.png" id="25" name="Picture"/>
                          <pic:cNvPicPr>
                            <a:picLocks noChangeArrowheads="1" noChangeAspect="1"/>
                          </pic:cNvPicPr>
                        </pic:nvPicPr>
                        <pic:blipFill>
                          <a:blip r:embed="rId23"/>
                          <a:stretch>
                            <a:fillRect/>
                          </a:stretch>
                        </pic:blipFill>
                        <pic:spPr bwMode="auto">
                          <a:xfrm>
                            <a:off x="0" y="0"/>
                            <a:ext cx="4905375" cy="28557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Process for selecting indicators for the U.S. Caribbean Ecosystem Status Report.</w:t>
            </w:r>
          </w:p>
          <w:bookmarkEnd w:id="26"/>
        </w:tc>
      </w:tr>
    </w:tbl>
    <w:p>
      <w:pPr>
        <w:pStyle w:val="BodyText"/>
      </w:pPr>
      <w:r>
        <w:t xml:space="preserve">This decision matrix was composed of a list of proposed indicators compiled from the conceptual models as well as proposed indicators provided via expert input. These potential indicators were vetted and edited by expert small working groups, who then scored a decision matrix (</w:t>
      </w:r>
      <w:hyperlink w:anchor="fig-flowchart">
        <w:r>
          <w:rPr>
            <w:rStyle w:val="Hyperlink"/>
          </w:rPr>
          <w:t xml:space="preserve">Figure 1.1</w:t>
        </w:r>
      </w:hyperlink>
      <w:r>
        <w:t xml:space="preserve">) of potential indicators against the following decision criteria: long term data availability, measurability, sensitivity to environmental changes, specificity, spatial and temporal scalability, relevance to specific FMP objectives, and responsiveness to management actions.</w:t>
      </w:r>
    </w:p>
    <w:bookmarkEnd w:id="27"/>
    <w:bookmarkStart w:id="32" w:name="X366ab4022f56dcde7c1c0407e9a51433e263c21"/>
    <w:p>
      <w:pPr>
        <w:pStyle w:val="Heading2"/>
      </w:pPr>
      <w:r>
        <w:t xml:space="preserve">1.3 Notes on interpreting time series figures</w:t>
      </w:r>
    </w:p>
    <w:p>
      <w:pPr>
        <w:pStyle w:val="FirstParagraph"/>
      </w:pPr>
      <w:r>
        <w:t xml:space="preserve">Time series data are plotted in a standardized format for ease of interpretation (e.g.,</w:t>
      </w:r>
      <w:r>
        <w:t xml:space="preserve"> </w:t>
      </w:r>
      <w:hyperlink w:anchor="fig-explot">
        <w:r>
          <w:rPr>
            <w:rStyle w:val="Hyperlink"/>
          </w:rPr>
          <w:t xml:space="preserve">Figure 1.2</w:t>
        </w:r>
      </w:hyperlink>
      <w:r>
        <w:t xml:space="preserve">). The x-axis represents the temporal dimension, which may be monthly, yearly, or irregular time steps, and the y-axis represents the indicator value in units specified in the axis label. The dashed horizontal line represents the mean indicator value across the entire time series, and the solid horizontal lines denote the mean plus or minus one standard deviation. Red shaded areas and green shaded areas show years for which the indicator value is below or above one standard deviation from the mean, respectively. The blue vertical shaded box highlights the last five years of indicator values, over which additional metrics are calculated. Black circles to the right of each figure indicate whether the indicator values over the last five years are greater (plus sign), less than (minus sign), or within (solid circle) one standard deviation from the mean of the overall time series. Arrows to the right of each figure indicate whether the least squares linear fit through the last five years of data produces a positive or negative slope that is greater than one standard deviation (upward or downward arrows respectively), or less than one standard deviation (left-right arrow).</w:t>
      </w:r>
    </w:p>
    <w:tbl>
      <w:tblPr>
        <w:tblStyle w:val="Table"/>
        <w:tblW w:type="pct" w:w="5000"/>
        <w:tblLayout w:type="fixed"/>
        <w:tblLook w:firstRow="0" w:lastRow="0" w:firstColumn="0" w:lastColumn="0" w:noHBand="0" w:noVBand="0" w:val="0000"/>
      </w:tblPr>
      <w:tblGrid>
        <w:gridCol w:w="7920"/>
      </w:tblGrid>
      <w:tr>
        <w:tc>
          <w:tcPr/>
          <w:bookmarkStart w:id="31" w:name="fig-explot"/>
          <w:p>
            <w:pPr>
              <w:pStyle w:val="Compact"/>
              <w:jc w:val="center"/>
            </w:pPr>
            <w:r>
              <w:drawing>
                <wp:inline>
                  <wp:extent cx="5943600" cy="1636070"/>
                  <wp:effectExtent b="0" l="0" r="0" t="0"/>
                  <wp:docPr descr="" title="" id="29" name="Picture"/>
                  <a:graphic>
                    <a:graphicData uri="http://schemas.openxmlformats.org/drawingml/2006/picture">
                      <pic:pic>
                        <pic:nvPicPr>
                          <pic:cNvPr descr="images/indicator_selection_diagram.png" id="30" name="Picture"/>
                          <pic:cNvPicPr>
                            <a:picLocks noChangeArrowheads="1" noChangeAspect="1"/>
                          </pic:cNvPicPr>
                        </pic:nvPicPr>
                        <pic:blipFill>
                          <a:blip r:embed="rId28"/>
                          <a:stretch>
                            <a:fillRect/>
                          </a:stretch>
                        </pic:blipFill>
                        <pic:spPr bwMode="auto">
                          <a:xfrm>
                            <a:off x="0" y="0"/>
                            <a:ext cx="5943600" cy="16360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Example time series plot, showing an indicator plotted with its mean and standard deviation, and trend analysis for the most recent five years of data. See text for more detailed description of specific calculations.</w:t>
            </w:r>
          </w:p>
          <w:bookmarkEnd w:id="31"/>
        </w:tc>
      </w:tr>
    </w:tbl>
    <w:bookmarkEnd w:id="32"/>
    <w:bookmarkEnd w:id="33"/>
    <w:bookmarkStart w:id="104" w:name="Xfd923e31c0e48112637f9934d602be28d84a700"/>
    <w:p>
      <w:pPr>
        <w:pStyle w:val="Heading1"/>
      </w:pPr>
      <w:r>
        <w:t xml:space="preserve">2. Risks to meeting fishery management objectives</w:t>
      </w:r>
    </w:p>
    <w:p>
      <w:pPr>
        <w:pStyle w:val="FirstParagraph"/>
      </w:pPr>
      <w:r>
        <w:t xml:space="preserve">In this section, we examine indicators related to risks to meeting the Fishery Management Plan objectives.</w:t>
      </w:r>
    </w:p>
    <w:bookmarkStart w:id="38" w:name="sea-surface-temperature"/>
    <w:p>
      <w:pPr>
        <w:pStyle w:val="Heading2"/>
      </w:pPr>
      <w:r>
        <w:t xml:space="preserve">2.1 Sea surface temperature</w:t>
      </w:r>
    </w:p>
    <w:p>
      <w:pPr>
        <w:pStyle w:val="FirstParagraph"/>
      </w:pPr>
      <w:r>
        <w:t xml:space="preserve">Ocean temperatures affect species distributions and other aspects of population dynamics and have impacts on habitats such as coral reefs. Monthly mean, minimum, and maximum sea surface temperatures were calculated based on the 1/4 Degree Daily Optimum Interpolation Sea Surface Temperature (OISST) Analysis</w:t>
      </w:r>
      <w:r>
        <w:t xml:space="preserve"> </w:t>
      </w:r>
      <w:r>
        <w:t xml:space="preserve">(Reynolds et al. 2007)</w:t>
      </w:r>
      <w:r>
        <w:t xml:space="preserve">. Mean temperatures in the U.S. Caribbean region have been increasing at an average rate of 0.25 degrees Celsius per decade. In the last five years, minimum temperatures have been well above average, while there has been no long-term or recent trend in maximum temperatures experienced (</w:t>
      </w:r>
      <w:hyperlink w:anchor="fig-SST">
        <w:r>
          <w:rPr>
            <w:rStyle w:val="Hyperlink"/>
          </w:rPr>
          <w:t xml:space="preserve">Figure 2.1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7" w:name="fig-SST"/>
          <w:p>
            <w:pPr>
              <w:pStyle w:val="Compact"/>
              <w:jc w:val="center"/>
            </w:pPr>
            <w:r>
              <w:drawing>
                <wp:inline>
                  <wp:extent cx="5943600" cy="4834025"/>
                  <wp:effectExtent b="0" l="0" r="0" t="0"/>
                  <wp:docPr descr="" title="" id="35" name="Picture"/>
                  <a:graphic>
                    <a:graphicData uri="http://schemas.openxmlformats.org/drawingml/2006/picture">
                      <pic:pic>
                        <pic:nvPicPr>
                          <pic:cNvPr descr="indicator_plots/Carib_SST_plot_final.png" id="36" name="Picture"/>
                          <pic:cNvPicPr>
                            <a:picLocks noChangeArrowheads="1" noChangeAspect="1"/>
                          </pic:cNvPicPr>
                        </pic:nvPicPr>
                        <pic:blipFill>
                          <a:blip r:embed="rId34"/>
                          <a:stretch>
                            <a:fillRect/>
                          </a:stretch>
                        </pic:blipFill>
                        <pic:spPr bwMode="auto">
                          <a:xfrm>
                            <a:off x="0" y="0"/>
                            <a:ext cx="5943600" cy="48340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Mean, minimum, and maximum sea surface temperature standardized monthly anomalies for the Puerto Rico and USVI regions.</w:t>
            </w:r>
          </w:p>
          <w:bookmarkEnd w:id="37"/>
        </w:tc>
      </w:tr>
    </w:tbl>
    <w:bookmarkEnd w:id="38"/>
    <w:bookmarkStart w:id="43" w:name="coral-bleaching-stress"/>
    <w:p>
      <w:pPr>
        <w:pStyle w:val="Heading2"/>
      </w:pPr>
      <w:r>
        <w:t xml:space="preserve">2.2 Coral bleaching stress</w:t>
      </w:r>
    </w:p>
    <w:p>
      <w:pPr>
        <w:pStyle w:val="FirstParagraph"/>
      </w:pPr>
      <w:r>
        <w:t xml:space="preserve">Accumulated heat stress, which can lead to coral bleaching and death, is measured by summing degree heating weeks for the most recent 12-week period from sea surface temperature data</w:t>
      </w:r>
      <w:r>
        <w:t xml:space="preserve"> </w:t>
      </w:r>
      <w:r>
        <w:t xml:space="preserve">(NOAA Coral Reef Watch 2019)</w:t>
      </w:r>
      <w:r>
        <w:t xml:space="preserve">. Bleaching stress was generally below average until the mid-2000s, until a sudden bleaching event in 2005 which is now the second most severe event in history. In 2024, an unprecedented bleaching event occurred across the U.S. Caribbean and beyond (</w:t>
      </w:r>
      <w:hyperlink w:anchor="fig-DHW">
        <w:r>
          <w:rPr>
            <w:rStyle w:val="Hyperlink"/>
          </w:rPr>
          <w:t xml:space="preserve">Figure 2.2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2" w:name="fig-DHW"/>
          <w:p>
            <w:pPr>
              <w:pStyle w:val="Compact"/>
              <w:jc w:val="center"/>
            </w:pPr>
            <w:r>
              <w:drawing>
                <wp:inline>
                  <wp:extent cx="5943600" cy="3248224"/>
                  <wp:effectExtent b="0" l="0" r="0" t="0"/>
                  <wp:docPr descr="" title="" id="40" name="Picture"/>
                  <a:graphic>
                    <a:graphicData uri="http://schemas.openxmlformats.org/drawingml/2006/picture">
                      <pic:pic>
                        <pic:nvPicPr>
                          <pic:cNvPr descr="indicator_plots/DegreeHeatingWeeks_plot_final.png" id="41" name="Picture"/>
                          <pic:cNvPicPr>
                            <a:picLocks noChangeArrowheads="1" noChangeAspect="1"/>
                          </pic:cNvPicPr>
                        </pic:nvPicPr>
                        <pic:blipFill>
                          <a:blip r:embed="rId39"/>
                          <a:stretch>
                            <a:fillRect/>
                          </a:stretch>
                        </pic:blipFill>
                        <pic:spPr bwMode="auto">
                          <a:xfrm>
                            <a:off x="0" y="0"/>
                            <a:ext cx="5943600" cy="32482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Number of degree heating weeks in Puerto Rico and the USVI as a measure of thermal stress to corals.</w:t>
            </w:r>
          </w:p>
          <w:bookmarkEnd w:id="42"/>
        </w:tc>
      </w:tr>
    </w:tbl>
    <w:bookmarkEnd w:id="43"/>
    <w:bookmarkStart w:id="48" w:name="X6f571bce1440d3cb139ed8b1d73191702ee381f"/>
    <w:p>
      <w:pPr>
        <w:pStyle w:val="Heading2"/>
      </w:pPr>
      <w:r>
        <w:t xml:space="preserve">2.3 Ocean acidification via aragontite saturation state</w:t>
      </w:r>
    </w:p>
    <w:p>
      <w:pPr>
        <w:pStyle w:val="FirstParagraph"/>
      </w:pPr>
      <w:r>
        <w:t xml:space="preserve">Ocean and coastal acidification can impact organisms directly or indirectly; a decrease in aragonite saturation state can weaken the structure of coral reefs and other calcifying organisms. In-situ measurements of aragonite saturation states are scarce and a synoptic, long-term view is only available from modeled products. Aragonite saturation state was derived for the U.S. Caribbean region from the MOM-TOPAZ hindcast (cite). An overall negative trend occurs, with an acceleration of this trend apparent after 2008 (</w:t>
      </w:r>
      <w:hyperlink w:anchor="fig-OA">
        <w:r>
          <w:rPr>
            <w:rStyle w:val="Hyperlink"/>
          </w:rPr>
          <w:t xml:space="preserve">Figure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7" w:name="fig-OA"/>
          <w:p>
            <w:pPr>
              <w:pStyle w:val="Compact"/>
              <w:jc w:val="center"/>
            </w:pPr>
            <w:r>
              <w:drawing>
                <wp:inline>
                  <wp:extent cx="5943600" cy="2163650"/>
                  <wp:effectExtent b="0" l="0" r="0" t="0"/>
                  <wp:docPr descr="" title="" id="45" name="Picture"/>
                  <a:graphic>
                    <a:graphicData uri="http://schemas.openxmlformats.org/drawingml/2006/picture">
                      <pic:pic>
                        <pic:nvPicPr>
                          <pic:cNvPr descr="indicator_plots/OA_plot_final.png" id="46" name="Picture"/>
                          <pic:cNvPicPr>
                            <a:picLocks noChangeArrowheads="1" noChangeAspect="1"/>
                          </pic:cNvPicPr>
                        </pic:nvPicPr>
                        <pic:blipFill>
                          <a:blip r:embed="rId44"/>
                          <a:stretch>
                            <a:fillRect/>
                          </a:stretch>
                        </pic:blipFill>
                        <pic:spPr bwMode="auto">
                          <a:xfrm>
                            <a:off x="0" y="0"/>
                            <a:ext cx="5943600" cy="2163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Ocean acidification as measured by surface aragonite saturation state over time.</w:t>
            </w:r>
          </w:p>
          <w:bookmarkEnd w:id="47"/>
        </w:tc>
      </w:tr>
    </w:tbl>
    <w:bookmarkEnd w:id="48"/>
    <w:bookmarkStart w:id="53" w:name="hurricane-activity"/>
    <w:p>
      <w:pPr>
        <w:pStyle w:val="Heading2"/>
      </w:pPr>
      <w:r>
        <w:t xml:space="preserve">2.4 Hurricane activity</w:t>
      </w:r>
    </w:p>
    <w:p>
      <w:pPr>
        <w:pStyle w:val="FirstParagraph"/>
      </w:pPr>
      <w:r>
        <w:t xml:space="preserve">Hurricane activity can be captured by the accumulated cyclone energy index which is calculated as the sum of squared wind speeds for storms tracking through the U.S. Caribbean region, as documented by the International Best Track Archive for Climate Stewardship database</w:t>
      </w:r>
      <w:r>
        <w:t xml:space="preserve"> </w:t>
      </w:r>
      <w:r>
        <w:t xml:space="preserve">(Knapp et al. 2010)</w:t>
      </w:r>
      <w:r>
        <w:t xml:space="preserve">. The index has fluctuated throughout the past seven decades, with multiple notable peaks (</w:t>
      </w:r>
      <w:hyperlink w:anchor="fig-ACE">
        <w:r>
          <w:rPr>
            <w:rStyle w:val="Hyperlink"/>
          </w:rPr>
          <w:t xml:space="preserve">Figure 2.4</w:t>
        </w:r>
      </w:hyperlink>
      <w:r>
        <w:t xml:space="preserve">). The year 2017 hurricane activity was at an unprecedented high, due to two major hurricanes that struck the islands: Irma and Maria.</w:t>
      </w:r>
    </w:p>
    <w:tbl>
      <w:tblPr>
        <w:tblStyle w:val="Table"/>
        <w:tblW w:type="pct" w:w="5000"/>
        <w:tblLayout w:type="fixed"/>
        <w:tblLook w:firstRow="0" w:lastRow="0" w:firstColumn="0" w:lastColumn="0" w:noHBand="0" w:noVBand="0" w:val="0000"/>
      </w:tblPr>
      <w:tblGrid>
        <w:gridCol w:w="7920"/>
      </w:tblGrid>
      <w:tr>
        <w:tc>
          <w:tcPr/>
          <w:bookmarkStart w:id="52" w:name="fig-ACE"/>
          <w:p>
            <w:pPr>
              <w:pStyle w:val="Compact"/>
              <w:jc w:val="center"/>
            </w:pPr>
            <w:r>
              <w:drawing>
                <wp:inline>
                  <wp:extent cx="5943600" cy="3036498"/>
                  <wp:effectExtent b="0" l="0" r="0" t="0"/>
                  <wp:docPr descr="" title="" id="50" name="Picture"/>
                  <a:graphic>
                    <a:graphicData uri="http://schemas.openxmlformats.org/drawingml/2006/picture">
                      <pic:pic>
                        <pic:nvPicPr>
                          <pic:cNvPr descr="indicator_plots/ACEindex_plot_final.png" id="51" name="Picture"/>
                          <pic:cNvPicPr>
                            <a:picLocks noChangeArrowheads="1" noChangeAspect="1"/>
                          </pic:cNvPicPr>
                        </pic:nvPicPr>
                        <pic:blipFill>
                          <a:blip r:embed="rId49"/>
                          <a:stretch>
                            <a:fillRect/>
                          </a:stretch>
                        </pic:blipFill>
                        <pic:spPr bwMode="auto">
                          <a:xfrm>
                            <a:off x="0" y="0"/>
                            <a:ext cx="5943600" cy="30364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Annual accumulated cyclone energy index, calculated as the sum of squared 6-hourly reported wind speeds for storms tracking through the U.S. Caribbean region.</w:t>
            </w:r>
          </w:p>
          <w:bookmarkEnd w:id="52"/>
        </w:tc>
      </w:tr>
    </w:tbl>
    <w:bookmarkEnd w:id="53"/>
    <w:bookmarkStart w:id="58" w:name="number-of-major-earthquakes"/>
    <w:p>
      <w:pPr>
        <w:pStyle w:val="Heading2"/>
      </w:pPr>
      <w:r>
        <w:t xml:space="preserve">2.5 Number of major earthquakes</w:t>
      </w:r>
    </w:p>
    <w:p>
      <w:pPr>
        <w:pStyle w:val="FirstParagraph"/>
      </w:pPr>
      <w:r>
        <w:t xml:space="preserve">Earthquakes in Puerto Rico can induce landslides and cause impacts to infrastructure including homes and the electrical grid, and can be a source of stress in the affected human population</w:t>
      </w:r>
      <w:r>
        <w:t xml:space="preserve"> </w:t>
      </w:r>
      <w:r>
        <w:t xml:space="preserve">(Agar et al. 2022)</w:t>
      </w:r>
      <w:r>
        <w:t xml:space="preserve">. Seismic events are reported by the USGS in near real-time</w:t>
      </w:r>
      <w:r>
        <w:t xml:space="preserve"> </w:t>
      </w:r>
      <w:r>
        <w:t xml:space="preserve">(Sumy, Welti, and Hubenthal 2020)</w:t>
      </w:r>
      <w:r>
        <w:t xml:space="preserve">. A major earthquake swarm occurred in Southwest Puerto Rico in early 2020; in this year there were over 400 events of greater than 3.5 magnitude on the Richter scale (</w:t>
      </w:r>
      <w:hyperlink w:anchor="fig-quakes">
        <w:r>
          <w:rPr>
            <w:rStyle w:val="Hyperlink"/>
          </w:rPr>
          <w:t xml:space="preserve">Figure 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7" w:name="fig-quakes"/>
          <w:p>
            <w:pPr>
              <w:pStyle w:val="Compact"/>
              <w:jc w:val="center"/>
            </w:pPr>
            <w:r>
              <w:drawing>
                <wp:inline>
                  <wp:extent cx="4704263" cy="2136567"/>
                  <wp:effectExtent b="0" l="0" r="0" t="0"/>
                  <wp:docPr descr="" title="" id="55" name="Picture"/>
                  <a:graphic>
                    <a:graphicData uri="http://schemas.openxmlformats.org/drawingml/2006/picture">
                      <pic:pic>
                        <pic:nvPicPr>
                          <pic:cNvPr descr="indicator_plots/earthquakes_plot_final.png" id="56" name="Picture"/>
                          <pic:cNvPicPr>
                            <a:picLocks noChangeArrowheads="1" noChangeAspect="1"/>
                          </pic:cNvPicPr>
                        </pic:nvPicPr>
                        <pic:blipFill>
                          <a:blip r:embed="rId54"/>
                          <a:stretch>
                            <a:fillRect/>
                          </a:stretch>
                        </pic:blipFill>
                        <pic:spPr bwMode="auto">
                          <a:xfrm>
                            <a:off x="0" y="0"/>
                            <a:ext cx="4704263" cy="21365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The number of seismic events &gt;3.5 in the U.S. Caribbean, 1970-2023.</w:t>
            </w:r>
          </w:p>
          <w:bookmarkEnd w:id="57"/>
        </w:tc>
      </w:tr>
    </w:tbl>
    <w:bookmarkEnd w:id="58"/>
    <w:bookmarkStart w:id="63" w:name="identified-point-source-pollution-sites"/>
    <w:p>
      <w:pPr>
        <w:pStyle w:val="Heading2"/>
      </w:pPr>
      <w:r>
        <w:t xml:space="preserve">2.6 Identified point source pollution sites</w:t>
      </w:r>
    </w:p>
    <w:p>
      <w:pPr>
        <w:pStyle w:val="FirstParagraph"/>
      </w:pPr>
      <w:r>
        <w:t xml:space="preserve">Impacts from terrestrial pollution can be captured from several databases maintained by the Environmental Protection Agency, which provide information on companies that have been issued permits to discharge wastewater into rivers, release of toxic chemicals and waste management activities at facilities, and declaration of Superfund sites. The number of pollution sites reported increased in the 2000s, but has decreased slightly in both Puerto Rico and USVI in recent years (</w:t>
      </w:r>
      <w:hyperlink w:anchor="fig-pollution">
        <w:r>
          <w:rPr>
            <w:rStyle w:val="Hyperlink"/>
          </w:rPr>
          <w:t xml:space="preserve">Figure 2.6</w:t>
        </w:r>
      </w:hyperlink>
      <w:r>
        <w:t xml:space="preserve">). Note that this indicator does not represent the timing of when pollution was impacting the ecosystem, but rather the timing of political action or attention on the environmental impacts of pollution.</w:t>
      </w:r>
    </w:p>
    <w:tbl>
      <w:tblPr>
        <w:tblStyle w:val="Table"/>
        <w:tblW w:type="pct" w:w="5000"/>
        <w:tblLayout w:type="fixed"/>
        <w:tblLook w:firstRow="0" w:lastRow="0" w:firstColumn="0" w:lastColumn="0" w:noHBand="0" w:noVBand="0" w:val="0000"/>
      </w:tblPr>
      <w:tblGrid>
        <w:gridCol w:w="7920"/>
      </w:tblGrid>
      <w:tr>
        <w:tc>
          <w:tcPr/>
          <w:bookmarkStart w:id="62" w:name="fig-pollution"/>
          <w:p>
            <w:pPr>
              <w:pStyle w:val="Compact"/>
              <w:jc w:val="center"/>
            </w:pPr>
            <w:r>
              <w:drawing>
                <wp:inline>
                  <wp:extent cx="4391409" cy="4273134"/>
                  <wp:effectExtent b="0" l="0" r="0" t="0"/>
                  <wp:docPr descr="" title="" id="60" name="Picture"/>
                  <a:graphic>
                    <a:graphicData uri="http://schemas.openxmlformats.org/drawingml/2006/picture">
                      <pic:pic>
                        <pic:nvPicPr>
                          <pic:cNvPr descr="indicator_plots/pollution_plot_final.png" id="61" name="Picture"/>
                          <pic:cNvPicPr>
                            <a:picLocks noChangeArrowheads="1" noChangeAspect="1"/>
                          </pic:cNvPicPr>
                        </pic:nvPicPr>
                        <pic:blipFill>
                          <a:blip r:embed="rId59"/>
                          <a:stretch>
                            <a:fillRect/>
                          </a:stretch>
                        </pic:blipFill>
                        <pic:spPr bwMode="auto">
                          <a:xfrm>
                            <a:off x="0" y="0"/>
                            <a:ext cx="4391409"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Annual count of identified point source polluters in the U.S. Caribbean: TRI sites (Toxic Release Inventory), Superfund sites (Superfund Enterprise Management System), National Compliance Database listed sites, and Brownfield sites identified in the U.S. Caribbean.</w:t>
            </w:r>
          </w:p>
          <w:bookmarkEnd w:id="62"/>
        </w:tc>
      </w:tr>
    </w:tbl>
    <w:bookmarkEnd w:id="63"/>
    <w:bookmarkStart w:id="68" w:name="turbidity"/>
    <w:p>
      <w:pPr>
        <w:pStyle w:val="Heading2"/>
      </w:pPr>
      <w:r>
        <w:t xml:space="preserve">2.7 Turbidity</w:t>
      </w:r>
    </w:p>
    <w:p>
      <w:pPr>
        <w:pStyle w:val="FirstParagraph"/>
      </w:pPr>
      <w:r>
        <w:t xml:space="preserve">Coastal pollution, runoff, and water quality issues are of major concern to fishing-dependent communities in the U.S. Caribbean</w:t>
      </w:r>
      <w:r>
        <w:t xml:space="preserve"> </w:t>
      </w:r>
      <w:r>
        <w:t xml:space="preserve">(Seara et al. 2024)</w:t>
      </w:r>
      <w:r>
        <w:t xml:space="preserve">. Water clarity can be measured by the diffuse attenuation coefficient which indicates how strongly light intensity is attenuated within the water column; however, satellite sensors cannot differentiate between organic and inorganic water particles contributing to water clarity. NOAA’s Coastwatch program provides estimates of the attenuation coefficient for penetration of light at 490nm</w:t>
      </w:r>
      <w:r>
        <w:t xml:space="preserve"> </w:t>
      </w:r>
      <w:r>
        <w:t xml:space="preserve">(Wang, Son, and Harding Jr. 2009)</w:t>
      </w:r>
      <w:r>
        <w:t xml:space="preserve"> </w:t>
      </w:r>
      <w:r>
        <w:t xml:space="preserve">based on multiple satellite sensors. (sentence on trends)</w:t>
      </w:r>
    </w:p>
    <w:tbl>
      <w:tblPr>
        <w:tblStyle w:val="Table"/>
        <w:tblW w:type="pct" w:w="5000"/>
        <w:tblLayout w:type="fixed"/>
        <w:tblLook w:firstRow="0" w:lastRow="0" w:firstColumn="0" w:lastColumn="0" w:noHBand="0" w:noVBand="0" w:val="0000"/>
      </w:tblPr>
      <w:tblGrid>
        <w:gridCol w:w="7920"/>
      </w:tblGrid>
      <w:tr>
        <w:tc>
          <w:tcPr/>
          <w:bookmarkStart w:id="67" w:name="fig-turb"/>
          <w:p>
            <w:pPr>
              <w:pStyle w:val="Compact"/>
              <w:jc w:val="center"/>
            </w:pPr>
            <w:r>
              <w:drawing>
                <wp:inline>
                  <wp:extent cx="4205731" cy="5443159"/>
                  <wp:effectExtent b="0" l="0" r="0" t="0"/>
                  <wp:docPr descr="" title="" id="65" name="Picture"/>
                  <a:graphic>
                    <a:graphicData uri="http://schemas.openxmlformats.org/drawingml/2006/picture">
                      <pic:pic>
                        <pic:nvPicPr>
                          <pic:cNvPr descr="indicator_plots/turbidity_plot_final.png" id="66" name="Picture"/>
                          <pic:cNvPicPr>
                            <a:picLocks noChangeArrowheads="1" noChangeAspect="1"/>
                          </pic:cNvPicPr>
                        </pic:nvPicPr>
                        <pic:blipFill>
                          <a:blip r:embed="rId64"/>
                          <a:stretch>
                            <a:fillRect/>
                          </a:stretch>
                        </pic:blipFill>
                        <pic:spPr bwMode="auto">
                          <a:xfrm>
                            <a:off x="0" y="0"/>
                            <a:ext cx="4205731" cy="54431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Water turbidity as measured by the diffuse attenuation coefficient, via monthly Kd490 data from the VIIRS Coastwatch satellite.</w:t>
            </w:r>
          </w:p>
          <w:bookmarkEnd w:id="67"/>
        </w:tc>
      </w:tr>
    </w:tbl>
    <w:bookmarkEnd w:id="68"/>
    <w:bookmarkStart w:id="74" w:name="water-quality"/>
    <w:p>
      <w:pPr>
        <w:pStyle w:val="Heading2"/>
      </w:pPr>
      <w:r>
        <w:t xml:space="preserve">2.8 Water quality</w:t>
      </w:r>
    </w:p>
    <w:p>
      <w:pPr>
        <w:pStyle w:val="FirstParagraph"/>
      </w:pPr>
      <w:r>
        <w:t xml:space="preserve">The presence of enterococci bacteria in water samples is used as a primary indicator of fecal contamination, which poses both environmental and human health risks</w:t>
      </w:r>
      <w:r>
        <w:t xml:space="preserve"> </w:t>
      </w:r>
      <w:r>
        <w:t xml:space="preserve">(United States Environmental Protection Agency 2024)</w:t>
      </w:r>
      <w:r>
        <w:t xml:space="preserve">. Water quality, biological, and physical data collected by The United States Geological Survey (USGS), the Environmental Protection Agency (EPA), and over 400 state, federal, tribal, and local agencies are publicly available via the EPA Water Quality Portal (</w:t>
      </w:r>
      <w:hyperlink r:id="rId69">
        <w:r>
          <w:rPr>
            <w:rStyle w:val="Hyperlink"/>
          </w:rPr>
          <w:t xml:space="preserve">https://www.waterqualitydata.us/</w:t>
        </w:r>
      </w:hyperlink>
      <w:r>
        <w:t xml:space="preserve">). Data on enterococci abundance in beach samples throughout Puerto Rico and the USVI were downloaded and daily counts were averaged annually. Throughout the Caribbean region, there has been a substantial increase in the enterococcus count over time, with particularly high measured levels since 2015 in Puerto Rico and since 2020 in USVI</w:t>
      </w:r>
      <w:r>
        <w:t xml:space="preserve"> </w:t>
      </w:r>
      <w:hyperlink w:anchor="fig-ent">
        <w:r>
          <w:rPr>
            <w:rStyle w:val="Hyperlink"/>
          </w:rPr>
          <w:t xml:space="preserve">Figure 2.8</w:t>
        </w:r>
      </w:hyperlink>
      <w:r>
        <w:t xml:space="preserve">. The EPA’s enterococci criteria for bathing (full body contact) in recreational waters is 33 per 100mL</w:t>
      </w:r>
      <w:r>
        <w:t xml:space="preserve"> </w:t>
      </w:r>
      <w:r>
        <w:t xml:space="preserve">(United States Environmental Protection Agency 1986)</w:t>
      </w:r>
      <w:r>
        <w:t xml:space="preserve">. Average levels of enterococcus have been well above this criteria since at least 2008 in Puerto Rico and 2015 in USVI.</w:t>
      </w:r>
    </w:p>
    <w:tbl>
      <w:tblPr>
        <w:tblStyle w:val="Table"/>
        <w:tblW w:type="pct" w:w="5000"/>
        <w:tblLayout w:type="fixed"/>
        <w:tblLook w:firstRow="0" w:lastRow="0" w:firstColumn="0" w:lastColumn="0" w:noHBand="0" w:noVBand="0" w:val="0000"/>
      </w:tblPr>
      <w:tblGrid>
        <w:gridCol w:w="7920"/>
      </w:tblGrid>
      <w:tr>
        <w:tc>
          <w:tcPr/>
          <w:bookmarkStart w:id="73" w:name="fig-ent"/>
          <w:p>
            <w:pPr>
              <w:pStyle w:val="Compact"/>
              <w:jc w:val="center"/>
            </w:pPr>
            <w:r>
              <w:drawing>
                <wp:inline>
                  <wp:extent cx="3838190" cy="3204851"/>
                  <wp:effectExtent b="0" l="0" r="0" t="0"/>
                  <wp:docPr descr="" title="" id="71" name="Picture"/>
                  <a:graphic>
                    <a:graphicData uri="http://schemas.openxmlformats.org/drawingml/2006/picture">
                      <pic:pic>
                        <pic:nvPicPr>
                          <pic:cNvPr descr="indicator_plots/enterococcus_plot_final.png" id="72" name="Picture"/>
                          <pic:cNvPicPr>
                            <a:picLocks noChangeArrowheads="1" noChangeAspect="1"/>
                          </pic:cNvPicPr>
                        </pic:nvPicPr>
                        <pic:blipFill>
                          <a:blip r:embed="rId70"/>
                          <a:stretch>
                            <a:fillRect/>
                          </a:stretch>
                        </pic:blipFill>
                        <pic:spPr bwMode="auto">
                          <a:xfrm>
                            <a:off x="0" y="0"/>
                            <a:ext cx="3838190" cy="32048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Water quality as measured by average enterococcus counts from beach water quality sampling.</w:t>
            </w:r>
          </w:p>
          <w:bookmarkEnd w:id="73"/>
        </w:tc>
      </w:tr>
    </w:tbl>
    <w:bookmarkEnd w:id="74"/>
    <w:bookmarkStart w:id="79" w:name="coastal-development"/>
    <w:p>
      <w:pPr>
        <w:pStyle w:val="Heading2"/>
      </w:pPr>
      <w:r>
        <w:t xml:space="preserve">2.9 Coastal development</w:t>
      </w:r>
    </w:p>
    <w:p>
      <w:pPr>
        <w:pStyle w:val="FirstParagraph"/>
      </w:pPr>
      <w:r>
        <w:t xml:space="preserve">Impervious surfaces such as pavement, sidewalks, roofs and roads, as well as other forms of development, reduce the infiltration of water into the ground. Impervious surfaces often contribute to higher storm water runoff, greater sediment yields into coastal areas, and increased pollutant loads, all of which can degrade water quality (NOAA Digital Coast). This indicator influences water quality and turbidity in nearshore coastal habitat areas. The highest amount of impervious surfaces is seen in the San Juan metropolitan area (</w:t>
      </w:r>
      <w:hyperlink w:anchor="fig-landuse">
        <w:r>
          <w:rPr>
            <w:rStyle w:val="Hyperlink"/>
          </w:rPr>
          <w:t xml:space="preserve">Figure 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8" w:name="fig-landuse"/>
          <w:p>
            <w:pPr>
              <w:pStyle w:val="Compact"/>
              <w:jc w:val="center"/>
            </w:pPr>
            <w:r>
              <w:drawing>
                <wp:inline>
                  <wp:extent cx="5943600" cy="7691717"/>
                  <wp:effectExtent b="0" l="0" r="0" t="0"/>
                  <wp:docPr descr="" title="" id="76" name="Picture"/>
                  <a:graphic>
                    <a:graphicData uri="http://schemas.openxmlformats.org/drawingml/2006/picture">
                      <pic:pic>
                        <pic:nvPicPr>
                          <pic:cNvPr descr="indicator_plots/Land_Use_Land_Cover_2024.jpg" id="77" name="Picture"/>
                          <pic:cNvPicPr>
                            <a:picLocks noChangeArrowheads="1" noChangeAspect="1"/>
                          </pic:cNvPicPr>
                        </pic:nvPicPr>
                        <pic:blipFill>
                          <a:blip r:embed="rId75"/>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Impervious surfaces from development in the U.S. Caribbean.</w:t>
            </w:r>
          </w:p>
          <w:bookmarkEnd w:id="78"/>
        </w:tc>
      </w:tr>
    </w:tbl>
    <w:bookmarkEnd w:id="79"/>
    <w:bookmarkStart w:id="84" w:name="primary-productivty-via-ocean-color"/>
    <w:p>
      <w:pPr>
        <w:pStyle w:val="Heading2"/>
      </w:pPr>
      <w:r>
        <w:t xml:space="preserve">2.10 Primary productivty via ocean color</w:t>
      </w:r>
    </w:p>
    <w:p>
      <w:pPr>
        <w:pStyle w:val="FirstParagraph"/>
      </w:pPr>
      <w:r>
        <w:t xml:space="preserve">Primary productivity is a measure of the total energy available in an ecosystem and is closely correlated with chlorophyll a concentrations. Average chlorophyll a concentrations are derived from the European Space Agency Climate Change Initiative’s Ocean Colour product which provides a bias-corrected composite of measurements merged from multiple satellite sensors</w:t>
      </w:r>
      <w:r>
        <w:t xml:space="preserve"> </w:t>
      </w:r>
      <w:r>
        <w:t xml:space="preserve">(Hu, Lee, and Franz 2012)</w:t>
      </w:r>
      <w:r>
        <w:t xml:space="preserve">. Concentrations are plotted as standardized monthly anomalies as there is a seasonal signal that could mask long-term trends. Estimates show a decadal cyclical pattern, with no overall or recent trend apparent (</w:t>
      </w:r>
      <w:hyperlink w:anchor="fig-chl">
        <w:r>
          <w:rPr>
            <w:rStyle w:val="Hyperlink"/>
          </w:rPr>
          <w:t xml:space="preserve">Figure 2.10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3" w:name="fig-chl"/>
          <w:p>
            <w:pPr>
              <w:pStyle w:val="Compact"/>
              <w:jc w:val="center"/>
            </w:pPr>
            <w:r>
              <w:drawing>
                <wp:inline>
                  <wp:extent cx="5943600" cy="2533547"/>
                  <wp:effectExtent b="0" l="0" r="0" t="0"/>
                  <wp:docPr descr="" title="" id="81" name="Picture"/>
                  <a:graphic>
                    <a:graphicData uri="http://schemas.openxmlformats.org/drawingml/2006/picture">
                      <pic:pic>
                        <pic:nvPicPr>
                          <pic:cNvPr descr="indicator_plots/carib_Chl_plot_final.png" id="82" name="Picture"/>
                          <pic:cNvPicPr>
                            <a:picLocks noChangeArrowheads="1" noChangeAspect="1"/>
                          </pic:cNvPicPr>
                        </pic:nvPicPr>
                        <pic:blipFill>
                          <a:blip r:embed="rId80"/>
                          <a:stretch>
                            <a:fillRect/>
                          </a:stretch>
                        </pic:blipFill>
                        <pic:spPr bwMode="auto">
                          <a:xfrm>
                            <a:off x="0" y="0"/>
                            <a:ext cx="5943600" cy="253354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2.10: Changes in ocean color showing monthly maximum chlorophyll a levels (standardized monthly anomalies) in the U.S. Caribbean region.</w:t>
            </w:r>
          </w:p>
          <w:bookmarkEnd w:id="83"/>
        </w:tc>
      </w:tr>
    </w:tbl>
    <w:bookmarkEnd w:id="84"/>
    <w:bookmarkStart w:id="89" w:name="sargassum-innundation"/>
    <w:p>
      <w:pPr>
        <w:pStyle w:val="Heading2"/>
      </w:pPr>
      <w:r>
        <w:t xml:space="preserve">2.11 Sargassum innundation</w:t>
      </w:r>
    </w:p>
    <w:p>
      <w:pPr>
        <w:pStyle w:val="FirstParagraph"/>
      </w:pPr>
      <w:r>
        <w:t xml:space="preserve">Sargassum (brown macroalgae</w:t>
      </w:r>
      <w:r>
        <w:t xml:space="preserve"> </w:t>
      </w:r>
      <w:r>
        <w:rPr>
          <w:i/>
          <w:iCs/>
        </w:rPr>
        <w:t xml:space="preserve">S. Fluitains</w:t>
      </w:r>
      <w:r>
        <w:t xml:space="preserve"> </w:t>
      </w:r>
      <w:r>
        <w:t xml:space="preserve">and</w:t>
      </w:r>
      <w:r>
        <w:t xml:space="preserve"> </w:t>
      </w:r>
      <w:r>
        <w:rPr>
          <w:i/>
          <w:iCs/>
        </w:rPr>
        <w:t xml:space="preserve">S. natans</w:t>
      </w:r>
      <w:r>
        <w:t xml:space="preserve">) is a designated essential fish habitat important for many pelagic fish and protected species; however, when large blooms collect in nearshore environments the mats can reduce oxygen, suffocate beaches and have detrimental impacts on marine species. Mean monthly Sargassum wet biomass is estimated from satellite measurements using the algorithm of Wang et al.</w:t>
      </w:r>
      <w:r>
        <w:t xml:space="preserve"> </w:t>
      </w:r>
      <w:r>
        <w:t xml:space="preserve">(2019)</w:t>
      </w:r>
      <w:r>
        <w:t xml:space="preserve">. Sargassum blooms were largely absent from the U.S. Caribbean prior to 2011, but bloom activity has been generally increasing since that year (</w:t>
      </w:r>
      <w:hyperlink w:anchor="fig-sarg">
        <w:r>
          <w:rPr>
            <w:rStyle w:val="Hyperlink"/>
          </w:rPr>
          <w:t xml:space="preserve">Figure 2.11</w:t>
        </w:r>
      </w:hyperlink>
      <w:r>
        <w:t xml:space="preserve">). Major inundation events occurred in 2018 and 2021.</w:t>
      </w:r>
    </w:p>
    <w:tbl>
      <w:tblPr>
        <w:tblStyle w:val="Table"/>
        <w:tblW w:type="pct" w:w="5000"/>
        <w:tblLayout w:type="fixed"/>
        <w:tblLook w:firstRow="0" w:lastRow="0" w:firstColumn="0" w:lastColumn="0" w:noHBand="0" w:noVBand="0" w:val="0000"/>
      </w:tblPr>
      <w:tblGrid>
        <w:gridCol w:w="7920"/>
      </w:tblGrid>
      <w:tr>
        <w:tc>
          <w:tcPr/>
          <w:bookmarkStart w:id="88" w:name="fig-sarg"/>
          <w:p>
            <w:pPr>
              <w:pStyle w:val="Compact"/>
              <w:jc w:val="center"/>
            </w:pPr>
            <w:r>
              <w:drawing>
                <wp:inline>
                  <wp:extent cx="5088337" cy="2350224"/>
                  <wp:effectExtent b="0" l="0" r="0" t="0"/>
                  <wp:docPr descr="" title="" id="86" name="Picture"/>
                  <a:graphic>
                    <a:graphicData uri="http://schemas.openxmlformats.org/drawingml/2006/picture">
                      <pic:pic>
                        <pic:nvPicPr>
                          <pic:cNvPr descr="indicator_plots/Sargassum_plot_final.png" id="87" name="Picture"/>
                          <pic:cNvPicPr>
                            <a:picLocks noChangeArrowheads="1" noChangeAspect="1"/>
                          </pic:cNvPicPr>
                        </pic:nvPicPr>
                        <pic:blipFill>
                          <a:blip r:embed="rId85"/>
                          <a:stretch>
                            <a:fillRect/>
                          </a:stretch>
                        </pic:blipFill>
                        <pic:spPr bwMode="auto">
                          <a:xfrm>
                            <a:off x="0" y="0"/>
                            <a:ext cx="5088337" cy="23502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2.11: Annual mean sargassum inundation in square km of cover in the U.S. Caribbean.</w:t>
            </w:r>
          </w:p>
          <w:bookmarkEnd w:id="88"/>
        </w:tc>
      </w:tr>
    </w:tbl>
    <w:bookmarkEnd w:id="89"/>
    <w:bookmarkStart w:id="94" w:name="market-disturbances"/>
    <w:p>
      <w:pPr>
        <w:pStyle w:val="Heading2"/>
      </w:pPr>
      <w:r>
        <w:t xml:space="preserve">2.12 Market disturbances</w:t>
      </w:r>
    </w:p>
    <w:p>
      <w:pPr>
        <w:pStyle w:val="FirstParagraph"/>
      </w:pPr>
      <w:r>
        <w:t xml:space="preserve">Alterations to typical fishing patterns can be quantified by analyzing the seasonality of how fishing activity is distributed throughout the year and detecting deviations from average patterns. A market disturbance indicator was developed by calculating the proportion of landings in each month of the year, and summing the square of deviations between those monthly proportions from the mean proportions across all years. In Puerto Rico there is little trend in the indicator; however there were disturbances in 2005 and 2020-2021. In St. Thomas, the indicator increases throughout time and detects a major disturbance in the 2017-18 fishing season. In St. Croix, disturbance levels were high in 2017-18 and also 2019-20 (</w:t>
      </w:r>
      <w:hyperlink w:anchor="fig-dist">
        <w:r>
          <w:rPr>
            <w:rStyle w:val="Hyperlink"/>
          </w:rPr>
          <w:t xml:space="preserve">Figure 2.12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3" w:name="fig-dist"/>
          <w:p>
            <w:pPr>
              <w:pStyle w:val="Compact"/>
              <w:jc w:val="center"/>
            </w:pPr>
            <w:r>
              <w:drawing>
                <wp:inline>
                  <wp:extent cx="3113284" cy="4734786"/>
                  <wp:effectExtent b="0" l="0" r="0" t="0"/>
                  <wp:docPr descr="" title="" id="91" name="Picture"/>
                  <a:graphic>
                    <a:graphicData uri="http://schemas.openxmlformats.org/drawingml/2006/picture">
                      <pic:pic>
                        <pic:nvPicPr>
                          <pic:cNvPr descr="indicator_plots/disturbance_plot_final.png" id="92" name="Picture"/>
                          <pic:cNvPicPr>
                            <a:picLocks noChangeArrowheads="1" noChangeAspect="1"/>
                          </pic:cNvPicPr>
                        </pic:nvPicPr>
                        <pic:blipFill>
                          <a:blip r:embed="rId90"/>
                          <a:stretch>
                            <a:fillRect/>
                          </a:stretch>
                        </pic:blipFill>
                        <pic:spPr bwMode="auto">
                          <a:xfrm>
                            <a:off x="0" y="0"/>
                            <a:ext cx="3113284" cy="47347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2.12: Disturbance level as the difference from mean landings of top species for the U.S. Caribbean.</w:t>
            </w:r>
          </w:p>
          <w:bookmarkEnd w:id="93"/>
        </w:tc>
      </w:tr>
    </w:tbl>
    <w:bookmarkEnd w:id="94"/>
    <w:bookmarkStart w:id="103" w:name="human-activity"/>
    <w:p>
      <w:pPr>
        <w:pStyle w:val="Heading2"/>
      </w:pPr>
      <w:r>
        <w:t xml:space="preserve">2.13 Human activity</w:t>
      </w:r>
    </w:p>
    <w:p>
      <w:pPr>
        <w:pStyle w:val="FirstParagraph"/>
      </w:pPr>
      <w:r>
        <w:t xml:space="preserve">Human activity has an impact on the marine ecosystem indirectly through its influence on coastal development and pollution, as well as directly through marine tourism, fishing and demand for seafood. Human activity is exerted by the local population as well as the extensive tourism industry that exists in the U.S. Caribbean. Total population estimates are reported by the U.S. Census (??) and tourism activity can be measured through hotel occupancy rates (cite) and the number of air and cruise passengers (cite). Human population in the U.S. Caribbean has been declining gradually since 2000 (</w:t>
      </w:r>
      <w:hyperlink w:anchor="fig-pop">
        <w:r>
          <w:rPr>
            <w:rStyle w:val="Hyperlink"/>
          </w:rPr>
          <w:t xml:space="preserve">Figure 2.13</w:t>
        </w:r>
      </w:hyperlink>
      <w:r>
        <w:t xml:space="preserve">). Tourism has fluctuated over time, with major decreases in 2017 and 2020 (</w:t>
      </w:r>
      <w:hyperlink w:anchor="fig-tourist">
        <w:r>
          <w:rPr>
            <w:rStyle w:val="Hyperlink"/>
          </w:rPr>
          <w:t xml:space="preserve">Figure 2.14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8" w:name="fig-pop"/>
          <w:p>
            <w:pPr>
              <w:pStyle w:val="Compact"/>
              <w:jc w:val="center"/>
            </w:pPr>
            <w:r>
              <w:drawing>
                <wp:inline>
                  <wp:extent cx="4683915" cy="3845821"/>
                  <wp:effectExtent b="0" l="0" r="0" t="0"/>
                  <wp:docPr descr="" title="" id="96" name="Picture"/>
                  <a:graphic>
                    <a:graphicData uri="http://schemas.openxmlformats.org/drawingml/2006/picture">
                      <pic:pic>
                        <pic:nvPicPr>
                          <pic:cNvPr descr="indicator_plots/population_plot_final.png" id="97" name="Picture"/>
                          <pic:cNvPicPr>
                            <a:picLocks noChangeArrowheads="1" noChangeAspect="1"/>
                          </pic:cNvPicPr>
                        </pic:nvPicPr>
                        <pic:blipFill>
                          <a:blip r:embed="rId95"/>
                          <a:stretch>
                            <a:fillRect/>
                          </a:stretch>
                        </pic:blipFill>
                        <pic:spPr bwMode="auto">
                          <a:xfrm>
                            <a:off x="0" y="0"/>
                            <a:ext cx="4683915" cy="3845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2.13: Population change in Puerto Rico and USVI from 2010 through 2024, via census data.</w:t>
            </w:r>
          </w:p>
          <w:bookmarkEnd w:id="9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2" w:name="fig-tourist"/>
          <w:p>
            <w:pPr>
              <w:pStyle w:val="Compact"/>
              <w:jc w:val="center"/>
            </w:pPr>
            <w:r>
              <w:drawing>
                <wp:inline>
                  <wp:extent cx="4967519" cy="2777537"/>
                  <wp:effectExtent b="0" l="0" r="0" t="0"/>
                  <wp:docPr descr="" title="" id="100" name="Picture"/>
                  <a:graphic>
                    <a:graphicData uri="http://schemas.openxmlformats.org/drawingml/2006/picture">
                      <pic:pic>
                        <pic:nvPicPr>
                          <pic:cNvPr descr="indicator_plots/cruise_plot_final.png" id="101" name="Picture"/>
                          <pic:cNvPicPr>
                            <a:picLocks noChangeArrowheads="1" noChangeAspect="1"/>
                          </pic:cNvPicPr>
                        </pic:nvPicPr>
                        <pic:blipFill>
                          <a:blip r:embed="rId99"/>
                          <a:stretch>
                            <a:fillRect/>
                          </a:stretch>
                        </pic:blipFill>
                        <pic:spPr bwMode="auto">
                          <a:xfrm>
                            <a:off x="0" y="0"/>
                            <a:ext cx="4967519"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2.14: Annual tourism activity in Puerto Rico and USVI as indicated by the number of cruise and air passengers visiting the islands.</w:t>
            </w:r>
          </w:p>
          <w:bookmarkEnd w:id="102"/>
        </w:tc>
      </w:tr>
    </w:tbl>
    <w:bookmarkEnd w:id="103"/>
    <w:bookmarkEnd w:id="104"/>
    <w:bookmarkStart w:id="286" w:name="Xaeee77197c8131ecb7291acef1d65a223115682"/>
    <w:p>
      <w:pPr>
        <w:pStyle w:val="Heading1"/>
      </w:pPr>
      <w:r>
        <w:t xml:space="preserve">3. Tracking performance toward fishery management objectives</w:t>
      </w:r>
    </w:p>
    <w:p>
      <w:pPr>
        <w:pStyle w:val="FirstParagraph"/>
      </w:pPr>
      <w:r>
        <w:t xml:space="preserve">In this section, we examine indicators related to broad, ecosystem-level fishery management objectives.</w:t>
      </w:r>
    </w:p>
    <w:bookmarkStart w:id="149" w:name="food-production"/>
    <w:p>
      <w:pPr>
        <w:pStyle w:val="Heading2"/>
      </w:pPr>
      <w:r>
        <w:t xml:space="preserve">3.1 Food production</w:t>
      </w:r>
    </w:p>
    <w:bookmarkStart w:id="121" w:name="X26eee9592e2657b06da8ef6f52956ec12996743"/>
    <w:p>
      <w:pPr>
        <w:pStyle w:val="Heading3"/>
      </w:pPr>
      <w:r>
        <w:t xml:space="preserve">3.1.1 Fishery independent surveys of economically important species</w:t>
      </w:r>
    </w:p>
    <w:p>
      <w:pPr>
        <w:pStyle w:val="FirstParagraph"/>
      </w:pPr>
      <w:r>
        <w:t xml:space="preserve">Fishery-independent surveys are conducted to understand relative abundance trends in economically important fish species. The Southeast Fisheries Science Center, in collaboration with many academic and private partners, has been conducting a visual survey of reef fish species in the Florida Keys since 1978, and the survey was expanded to the U.S. Caribbean in 2001</w:t>
      </w:r>
      <w:r>
        <w:t xml:space="preserve"> </w:t>
      </w:r>
      <w:r>
        <w:t xml:space="preserve">(Smith et al. 2011)</w:t>
      </w:r>
      <w:r>
        <w:t xml:space="preserve">. Six target fish species (mutton snapper, yellowtail snapper, red hind, queen triggerfish, redband parrotfish, and stoplight parrotfish) were selected as key indicators for the condition of living resources in the U.S. Caribbean, due to their status as targeted species by recreational and commercial fishers. Trends in fish density for these species of interest are highly variable, but density has been at or above the time series average in recent years for most species. A notable exception is stoplight parrotfish, which have gradually declined over time in all regions and density is currently below average in St. Croix (</w:t>
      </w:r>
      <w:hyperlink w:anchor="fig-RVCPR">
        <w:r>
          <w:rPr>
            <w:rStyle w:val="Hyperlink"/>
          </w:rPr>
          <w:t xml:space="preserve">Figure 3.1</w:t>
        </w:r>
      </w:hyperlink>
      <w:r>
        <w:t xml:space="preserve">,</w:t>
      </w:r>
      <w:r>
        <w:t xml:space="preserve"> </w:t>
      </w:r>
      <w:hyperlink w:anchor="fig-RVCSTSJ">
        <w:r>
          <w:rPr>
            <w:rStyle w:val="Hyperlink"/>
          </w:rPr>
          <w:t xml:space="preserve">Figure 3.2</w:t>
        </w:r>
      </w:hyperlink>
      <w:r>
        <w:t xml:space="preserve">,</w:t>
      </w:r>
      <w:r>
        <w:t xml:space="preserve"> </w:t>
      </w:r>
      <w:hyperlink w:anchor="fig-RVCSTX">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08" w:name="fig-RVCPR"/>
          <w:p>
            <w:pPr>
              <w:pStyle w:val="Compact"/>
              <w:jc w:val="center"/>
            </w:pPr>
            <w:r>
              <w:drawing>
                <wp:inline>
                  <wp:extent cx="4841614" cy="3998433"/>
                  <wp:effectExtent b="0" l="0" r="0" t="0"/>
                  <wp:docPr descr="" title="" id="106" name="Picture"/>
                  <a:graphic>
                    <a:graphicData uri="http://schemas.openxmlformats.org/drawingml/2006/picture">
                      <pic:pic>
                        <pic:nvPicPr>
                          <pic:cNvPr descr="indicator_plots/RVC_PR_plot_final.png" id="107" name="Picture"/>
                          <pic:cNvPicPr>
                            <a:picLocks noChangeArrowheads="1" noChangeAspect="1"/>
                          </pic:cNvPicPr>
                        </pic:nvPicPr>
                        <pic:blipFill>
                          <a:blip r:embed="rId105"/>
                          <a:stretch>
                            <a:fillRect/>
                          </a:stretch>
                        </pic:blipFill>
                        <pic:spPr bwMode="auto">
                          <a:xfrm>
                            <a:off x="0" y="0"/>
                            <a:ext cx="4841614" cy="39984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Average density of queen triggerfish, red hind, mutton snapper, yellowtail snapper, redband parrotfish, and stoplight parrotfish over time in Puerto Rico from the National Coral Reef Monitoring Program Reef Visual Census data. A change in sampling methodology occured in 2019, and at the time of publication the mutton snapper time series had not been calibrated, so data are only available from 2019 onward.</w:t>
            </w:r>
          </w:p>
          <w:bookmarkEnd w:id="10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2" w:name="fig-RVCSTSJ"/>
          <w:p>
            <w:pPr>
              <w:pStyle w:val="Compact"/>
              <w:jc w:val="center"/>
            </w:pPr>
            <w:r>
              <w:drawing>
                <wp:inline>
                  <wp:extent cx="5782721" cy="5248579"/>
                  <wp:effectExtent b="0" l="0" r="0" t="0"/>
                  <wp:docPr descr="" title="" id="110" name="Picture"/>
                  <a:graphic>
                    <a:graphicData uri="http://schemas.openxmlformats.org/drawingml/2006/picture">
                      <pic:pic>
                        <pic:nvPicPr>
                          <pic:cNvPr descr="indicator_plots/RVC_STSJ_plot_final.png" id="111" name="Picture"/>
                          <pic:cNvPicPr>
                            <a:picLocks noChangeArrowheads="1" noChangeAspect="1"/>
                          </pic:cNvPicPr>
                        </pic:nvPicPr>
                        <pic:blipFill>
                          <a:blip r:embed="rId109"/>
                          <a:stretch>
                            <a:fillRect/>
                          </a:stretch>
                        </pic:blipFill>
                        <pic:spPr bwMode="auto">
                          <a:xfrm>
                            <a:off x="0" y="0"/>
                            <a:ext cx="5782721" cy="52485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Average density of queen triggerfish, red hind, mutton snapper, yellowtail snapper, redband parrotfish, and stoplight parrotfish over time in St. Thomas and St. John from the National Coral Reef Monitoring Program Reef Visual Census data. A change in sampling methodology occured in 2019, and at the time of publication the mutton snapper time series had not been calibrated, so data are only available from 2019 onward.</w:t>
            </w:r>
          </w:p>
          <w:bookmarkEnd w:id="11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6" w:name="fig-RVCSTX"/>
          <w:p>
            <w:pPr>
              <w:pStyle w:val="Compact"/>
              <w:jc w:val="center"/>
            </w:pPr>
            <w:r>
              <w:drawing>
                <wp:inline>
                  <wp:extent cx="4653393" cy="3749167"/>
                  <wp:effectExtent b="0" l="0" r="0" t="0"/>
                  <wp:docPr descr="" title="" id="114" name="Picture"/>
                  <a:graphic>
                    <a:graphicData uri="http://schemas.openxmlformats.org/drawingml/2006/picture">
                      <pic:pic>
                        <pic:nvPicPr>
                          <pic:cNvPr descr="indicator_plots/RVC_STX_plot_final.png" id="115" name="Picture"/>
                          <pic:cNvPicPr>
                            <a:picLocks noChangeArrowheads="1" noChangeAspect="1"/>
                          </pic:cNvPicPr>
                        </pic:nvPicPr>
                        <pic:blipFill>
                          <a:blip r:embed="rId113"/>
                          <a:stretch>
                            <a:fillRect/>
                          </a:stretch>
                        </pic:blipFill>
                        <pic:spPr bwMode="auto">
                          <a:xfrm>
                            <a:off x="0" y="0"/>
                            <a:ext cx="4653393" cy="374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Average density of queen triggerfish, red hind, mutton snapper, yellowtail snapper, redband parrotfish, and stoplight parrotfish over time in St. Croix from the National Coral Reef Monitoring Program Reef Visual Census data. A change in sampling methodology occured in 2019, and at the time of publication the mutton snapper time series had not been calibrated, so data are only available from 2019 onward.</w:t>
            </w:r>
          </w:p>
          <w:bookmarkEnd w:id="116"/>
        </w:tc>
      </w:tr>
    </w:tbl>
    <w:p>
      <w:pPr>
        <w:pStyle w:val="BodyText"/>
      </w:pPr>
      <w:r>
        <w:t xml:space="preserve">Fishery-independent surveys can be used to look at changes in the overall fish community and understand processes affecting multiple suites of species. The Puerto Rico Long-Term Coral Reef Monitoring Program (PRCRMP) has conducted annual surveys of fish and benthic organisms since 1999</w:t>
      </w:r>
      <w:r>
        <w:t xml:space="preserve"> </w:t>
      </w:r>
      <w:r>
        <w:t xml:space="preserve">(Natural and Environmental Resources 2019)</w:t>
      </w:r>
      <w:r>
        <w:t xml:space="preserve">. Similarly, the Territorial Coral Reef Monitoring Program (TCRMP) conducts annual to semi-annual surveys of coral health, fish community structure and coral health (cite). Commercial fish density is calculated by taking the average number of commercial fish per transect over time. The slope of the size spectrum is calculated by binning all observed commercial fish lengths into size categories and then fitting a linear regression through the log-transformed histogram; a more negative slope represents relatively fewer large fish and potentially increased fishing impacts. In Puerto Rico, average commercial fish density was noisy but stable over time; insufficient data were available with which to estimate the slope of the size spectra. In the USVI, commercial fish density was stable over time with a large peak in 2011; the slope of the size spectrum was also relatively stable with a sudden decrease in 2011. Together these indicators convey the sudden appearance of many small species, suggestive of a large recruitment event across multiple species (</w:t>
      </w:r>
      <w:hyperlink w:anchor="fig-fishdensity">
        <w:r>
          <w:rPr>
            <w:rStyle w:val="Hyperlink"/>
          </w:rPr>
          <w:t xml:space="preserve">Figure 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20" w:name="fig-fishdensity"/>
          <w:p>
            <w:pPr>
              <w:pStyle w:val="Compact"/>
              <w:jc w:val="center"/>
            </w:pPr>
            <w:r>
              <w:drawing>
                <wp:inline>
                  <wp:extent cx="3145078" cy="4304929"/>
                  <wp:effectExtent b="0" l="0" r="0" t="0"/>
                  <wp:docPr descr="" title="" id="118" name="Picture"/>
                  <a:graphic>
                    <a:graphicData uri="http://schemas.openxmlformats.org/drawingml/2006/picture">
                      <pic:pic>
                        <pic:nvPicPr>
                          <pic:cNvPr descr="indicator_plots/fish_density_plot_final.png" id="119" name="Picture"/>
                          <pic:cNvPicPr>
                            <a:picLocks noChangeArrowheads="1" noChangeAspect="1"/>
                          </pic:cNvPicPr>
                        </pic:nvPicPr>
                        <pic:blipFill>
                          <a:blip r:embed="rId117"/>
                          <a:stretch>
                            <a:fillRect/>
                          </a:stretch>
                        </pic:blipFill>
                        <pic:spPr bwMode="auto">
                          <a:xfrm>
                            <a:off x="0" y="0"/>
                            <a:ext cx="3145078" cy="43049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Commercial fish density as average number of commercial fish per transect from fisheries-independent surveys in Puerto Rico and USVI, and the slope of the size spectrum for USVI.</w:t>
            </w:r>
          </w:p>
          <w:bookmarkEnd w:id="120"/>
        </w:tc>
      </w:tr>
    </w:tbl>
    <w:bookmarkEnd w:id="121"/>
    <w:bookmarkStart w:id="126" w:name="pelagicdemersal-ratio"/>
    <w:p>
      <w:pPr>
        <w:pStyle w:val="Heading3"/>
      </w:pPr>
      <w:r>
        <w:t xml:space="preserve">3.1.2 Pelagic:demersal ratio</w:t>
      </w:r>
    </w:p>
    <w:p>
      <w:pPr>
        <w:pStyle w:val="FirstParagraph"/>
      </w:pPr>
      <w:r>
        <w:t xml:space="preserve">The ratio of pelagic to demersal species is thought to be responsive to nutrient inputs and the quality of benthic habitat in marine ecosystems</w:t>
      </w:r>
      <w:r>
        <w:t xml:space="preserve"> </w:t>
      </w:r>
      <w:r>
        <w:t xml:space="preserve">(Leiva Moreno et al. 2000)</w:t>
      </w:r>
      <w:r>
        <w:t xml:space="preserve">; in the context of small islands in the tropical seas, it conveys the availability and productivity of pelagic habitats relative to the size of the shelf and productivity of coral reef habitats. Ratios of pelagic to demersal catch were calculated based on total pounds reported in the Caribbean Commercial Landings data, following a classification of all species based on their reported ecology in FishBase</w:t>
      </w:r>
      <w:r>
        <w:t xml:space="preserve"> </w:t>
      </w:r>
      <w:r>
        <w:t xml:space="preserve">(Froese and Pauly 2024)</w:t>
      </w:r>
      <w:r>
        <w:t xml:space="preserve">. In St. Croix, the pelagic-demersal ratio is much higher than the other islands, due to the small shelf area and limited availability of reef habitat; interannual fluctuations for this island are largely influenced by landings of dolphinfish and tunas. In Puerto Rico, the pelagic-demersal ratio has increased in recent years; this may be due to changes in reporting (logbook to e-reporting). In St. Thomas and St. John, the ratio has gradually increased over time; the large peak in 2018 could have been a result of hurricane-induced reef habitat loss (</w:t>
      </w:r>
      <w:hyperlink w:anchor="fig-PD">
        <w:r>
          <w:rPr>
            <w:rStyle w:val="Hyperlink"/>
          </w:rPr>
          <w:t xml:space="preserve">Figure 3.5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25" w:name="fig-PD"/>
          <w:p>
            <w:pPr>
              <w:pStyle w:val="Compact"/>
              <w:jc w:val="center"/>
            </w:pPr>
            <w:r>
              <w:drawing>
                <wp:inline>
                  <wp:extent cx="3231558" cy="4276950"/>
                  <wp:effectExtent b="0" l="0" r="0" t="0"/>
                  <wp:docPr descr="" title="" id="123" name="Picture"/>
                  <a:graphic>
                    <a:graphicData uri="http://schemas.openxmlformats.org/drawingml/2006/picture">
                      <pic:pic>
                        <pic:nvPicPr>
                          <pic:cNvPr descr="indicator_plots/PD_ratio_plot_final.png" id="124" name="Picture"/>
                          <pic:cNvPicPr>
                            <a:picLocks noChangeArrowheads="1" noChangeAspect="1"/>
                          </pic:cNvPicPr>
                        </pic:nvPicPr>
                        <pic:blipFill>
                          <a:blip r:embed="rId122"/>
                          <a:stretch>
                            <a:fillRect/>
                          </a:stretch>
                        </pic:blipFill>
                        <pic:spPr bwMode="auto">
                          <a:xfrm>
                            <a:off x="0" y="0"/>
                            <a:ext cx="3231558" cy="42769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Ratio of pelagic to demersal species based on commercial landings data for Puerto Rico and USVI.</w:t>
            </w:r>
          </w:p>
          <w:bookmarkEnd w:id="125"/>
        </w:tc>
      </w:tr>
    </w:tbl>
    <w:bookmarkEnd w:id="126"/>
    <w:bookmarkStart w:id="143" w:name="maximum-length-and-size-structure"/>
    <w:p>
      <w:pPr>
        <w:pStyle w:val="Heading3"/>
      </w:pPr>
      <w:r>
        <w:t xml:space="preserve">3.1.3 Maximum length and size structure</w:t>
      </w:r>
    </w:p>
    <w:p>
      <w:pPr>
        <w:pStyle w:val="FirstParagraph"/>
      </w:pPr>
      <w:r>
        <w:t xml:space="preserve">The average maximum length of a species in the landings has been proposed as an indicator of whether large-bodies species have been depleted and are no longer fished</w:t>
      </w:r>
      <w:r>
        <w:t xml:space="preserve"> </w:t>
      </w:r>
      <w:r>
        <w:t xml:space="preserve">(Rochet and Trenkel 2003)</w:t>
      </w:r>
      <w:r>
        <w:t xml:space="preserve">. The Lmax indicator is derived by assigning a maximum body length for each species (as reported in FishBase) and then calculating the average body length for the landings in each year, or the proportion of landings within different Lmax classes (based on the Caribbean Commercial Landings database). The average maximum length in the landings has been relatively stable across all islands in the U.S. Caribbean with an uptick across all islands in the last five years; this is partially due to a shift to more pelagic species in the landings (</w:t>
      </w:r>
      <w:hyperlink w:anchor="fig-avgLmax">
        <w:r>
          <w:rPr>
            <w:rStyle w:val="Hyperlink"/>
          </w:rPr>
          <w:t xml:space="preserve">Figure 3.6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0" w:name="fig-avgLmax"/>
          <w:p>
            <w:pPr>
              <w:pStyle w:val="Compact"/>
              <w:jc w:val="center"/>
            </w:pPr>
            <w:r>
              <w:drawing>
                <wp:inline>
                  <wp:extent cx="3652512" cy="4332907"/>
                  <wp:effectExtent b="0" l="0" r="0" t="0"/>
                  <wp:docPr descr="" title="" id="128" name="Picture"/>
                  <a:graphic>
                    <a:graphicData uri="http://schemas.openxmlformats.org/drawingml/2006/picture">
                      <pic:pic>
                        <pic:nvPicPr>
                          <pic:cNvPr descr="indicator_plots/avgLmax_plot_final.png" id="129" name="Picture"/>
                          <pic:cNvPicPr>
                            <a:picLocks noChangeArrowheads="1" noChangeAspect="1"/>
                          </pic:cNvPicPr>
                        </pic:nvPicPr>
                        <pic:blipFill>
                          <a:blip r:embed="rId127"/>
                          <a:stretch>
                            <a:fillRect/>
                          </a:stretch>
                        </pic:blipFill>
                        <pic:spPr bwMode="auto">
                          <a:xfrm>
                            <a:off x="0" y="0"/>
                            <a:ext cx="3652512" cy="43329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Average maximum length (cm) of species in commercial catch data over time for Puerto Rico and USVI.</w:t>
            </w:r>
          </w:p>
          <w:bookmarkEnd w:id="130"/>
        </w:tc>
      </w:tr>
    </w:tbl>
    <w:p>
      <w:pPr>
        <w:pStyle w:val="BodyText"/>
      </w:pPr>
      <w:r>
        <w:t xml:space="preserve">In Puerto Rico, there is an overall increasing trend of</w:t>
      </w:r>
      <w:r>
        <w:t xml:space="preserve"> </w:t>
      </w:r>
      <w:r>
        <w:t xml:space="preserve">“</w:t>
      </w:r>
      <w:r>
        <w:t xml:space="preserve">plate-sized</w:t>
      </w:r>
      <w:r>
        <w:t xml:space="preserve">”</w:t>
      </w:r>
      <w:r>
        <w:t xml:space="preserve"> </w:t>
      </w:r>
      <w:r>
        <w:t xml:space="preserve">fish in the 60-100cm category which is driven by increased landings of deepwater snapper species, yellowtail snapper, hogfish and red hind, while a decrease in the 100-200cm Lmax group is driven by declining catches of mackerels, large rare parrotfishes, tunas, and some large groupers (</w:t>
      </w:r>
      <w:hyperlink w:anchor="fig-PRLmax">
        <w:r>
          <w:rPr>
            <w:rStyle w:val="Hyperlink"/>
          </w:rPr>
          <w:t xml:space="preserve">Figure 3.7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4" w:name="fig-PRLmax"/>
          <w:p>
            <w:pPr>
              <w:pStyle w:val="Compact"/>
              <w:jc w:val="center"/>
            </w:pPr>
            <w:r>
              <w:drawing>
                <wp:inline>
                  <wp:extent cx="3231558" cy="6109565"/>
                  <wp:effectExtent b="0" l="0" r="0" t="0"/>
                  <wp:docPr descr="" title="" id="132" name="Picture"/>
                  <a:graphic>
                    <a:graphicData uri="http://schemas.openxmlformats.org/drawingml/2006/picture">
                      <pic:pic>
                        <pic:nvPicPr>
                          <pic:cNvPr descr="indicator_plots/PR_Lmax_classes_plot_final.png" id="133" name="Picture"/>
                          <pic:cNvPicPr>
                            <a:picLocks noChangeArrowheads="1" noChangeAspect="1"/>
                          </pic:cNvPicPr>
                        </pic:nvPicPr>
                        <pic:blipFill>
                          <a:blip r:embed="rId131"/>
                          <a:stretch>
                            <a:fillRect/>
                          </a:stretch>
                        </pic:blipFill>
                        <pic:spPr bwMode="auto">
                          <a:xfrm>
                            <a:off x="0" y="0"/>
                            <a:ext cx="3231558" cy="61095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Proportion of commercial landings in each of five size classes over time in Puerto Rico.</w:t>
            </w:r>
          </w:p>
          <w:bookmarkEnd w:id="134"/>
        </w:tc>
      </w:tr>
    </w:tbl>
    <w:p>
      <w:pPr>
        <w:pStyle w:val="BodyText"/>
      </w:pPr>
      <w:r>
        <w:t xml:space="preserve">In St. Thomas there is a notable decrease in the smallest size class (dominated by surgeonfishes and longspine squirrelfish landings) while there are increases in the larger size classes due to increasing catches of tunas and mackerels, as well as red grouper (</w:t>
      </w:r>
      <w:hyperlink w:anchor="fig-STTLmax">
        <w:r>
          <w:rPr>
            <w:rStyle w:val="Hyperlink"/>
          </w:rPr>
          <w:t xml:space="preserve">Figure 3.8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8" w:name="fig-STTLmax"/>
          <w:p>
            <w:pPr>
              <w:pStyle w:val="Compact"/>
              <w:jc w:val="center"/>
            </w:pPr>
            <w:r>
              <w:drawing>
                <wp:inline>
                  <wp:extent cx="3114555" cy="6109565"/>
                  <wp:effectExtent b="0" l="0" r="0" t="0"/>
                  <wp:docPr descr="" title="" id="136" name="Picture"/>
                  <a:graphic>
                    <a:graphicData uri="http://schemas.openxmlformats.org/drawingml/2006/picture">
                      <pic:pic>
                        <pic:nvPicPr>
                          <pic:cNvPr descr="indicator_plots/STT_Lmax_classes_plot_final.png" id="137" name="Picture"/>
                          <pic:cNvPicPr>
                            <a:picLocks noChangeArrowheads="1" noChangeAspect="1"/>
                          </pic:cNvPicPr>
                        </pic:nvPicPr>
                        <pic:blipFill>
                          <a:blip r:embed="rId135"/>
                          <a:stretch>
                            <a:fillRect/>
                          </a:stretch>
                        </pic:blipFill>
                        <pic:spPr bwMode="auto">
                          <a:xfrm>
                            <a:off x="0" y="0"/>
                            <a:ext cx="3114555" cy="61095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Proportion of commercial landings in each of five size classes over time in St. Thomas and St. John.</w:t>
            </w:r>
          </w:p>
          <w:bookmarkEnd w:id="138"/>
        </w:tc>
      </w:tr>
    </w:tbl>
    <w:p>
      <w:pPr>
        <w:pStyle w:val="BodyText"/>
      </w:pPr>
      <w:r>
        <w:t xml:space="preserve">In St. Croix… Lmax_cat ==</w:t>
      </w:r>
      <w:r>
        <w:t xml:space="preserve"> </w:t>
      </w:r>
      <w:r>
        <w:t xml:space="preserve">“</w:t>
      </w:r>
      <w:r>
        <w:t xml:space="preserve">(0,40</w:t>
      </w:r>
      <w:r>
        <w:t xml:space="preserve">”</w:t>
      </w:r>
      <w:r>
        <w:t xml:space="preserve">) driven by redband parrotfish and princess parrotfish. also herrings and surgeonfishes Lmax_cat ==</w:t>
      </w:r>
      <w:r>
        <w:t xml:space="preserve"> </w:t>
      </w:r>
      <w:r>
        <w:t xml:space="preserve">“</w:t>
      </w:r>
      <w:r>
        <w:t xml:space="preserve">(60,100</w:t>
      </w:r>
      <w:r>
        <w:t xml:space="preserve">”</w:t>
      </w:r>
      <w:r>
        <w:t xml:space="preserve">) mainly stoplight and queen parrotfishes. Also blackfin and silk snapper and red hind Lmax_cat ==</w:t>
      </w:r>
      <w:r>
        <w:t xml:space="preserve"> </w:t>
      </w:r>
      <w:r>
        <w:t xml:space="preserve">“</w:t>
      </w:r>
      <w:r>
        <w:t xml:space="preserve">(100,200</w:t>
      </w:r>
      <w:r>
        <w:t xml:space="preserve">”</w:t>
      </w:r>
      <w:r>
        <w:t xml:space="preserve">) tunas (little tunny) and king mackerel (</w:t>
      </w:r>
      <w:hyperlink w:anchor="fig-STXLmax">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42" w:name="fig-STXLmax"/>
          <w:p>
            <w:pPr>
              <w:pStyle w:val="Compact"/>
              <w:jc w:val="center"/>
            </w:pPr>
            <w:r>
              <w:drawing>
                <wp:inline>
                  <wp:extent cx="3114555" cy="6109565"/>
                  <wp:effectExtent b="0" l="0" r="0" t="0"/>
                  <wp:docPr descr="" title="" id="140" name="Picture"/>
                  <a:graphic>
                    <a:graphicData uri="http://schemas.openxmlformats.org/drawingml/2006/picture">
                      <pic:pic>
                        <pic:nvPicPr>
                          <pic:cNvPr descr="indicator_plots/STX_Lmax_classes_plot_final.png" id="141" name="Picture"/>
                          <pic:cNvPicPr>
                            <a:picLocks noChangeArrowheads="1" noChangeAspect="1"/>
                          </pic:cNvPicPr>
                        </pic:nvPicPr>
                        <pic:blipFill>
                          <a:blip r:embed="rId139"/>
                          <a:stretch>
                            <a:fillRect/>
                          </a:stretch>
                        </pic:blipFill>
                        <pic:spPr bwMode="auto">
                          <a:xfrm>
                            <a:off x="0" y="0"/>
                            <a:ext cx="3114555" cy="61095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Proportion of commercial landings in each of five size classes over time in St. Croix.</w:t>
            </w:r>
          </w:p>
          <w:bookmarkEnd w:id="142"/>
        </w:tc>
      </w:tr>
    </w:tbl>
    <w:bookmarkEnd w:id="143"/>
    <w:bookmarkStart w:id="148" w:name="commercial-landings"/>
    <w:p>
      <w:pPr>
        <w:pStyle w:val="Heading3"/>
      </w:pPr>
      <w:r>
        <w:t xml:space="preserve">3.1.4 Commercial landings</w:t>
      </w:r>
    </w:p>
    <w:p>
      <w:pPr>
        <w:pStyle w:val="FirstParagraph"/>
      </w:pPr>
      <w:r>
        <w:t xml:space="preserve">Total landings of conch, lobster, and finfish indicate the ability of U.S. Caribbean fisheries to provide food and revenues, and may be driven by a combination of trends in underlying abundance, market demand, and fishing effort. Self-reported landings from the Caribbean Commercial Landings Data were compiled; data were originally compiled by paper logbooks, but starting in 2020 some trips in Puerto Rico were reported using electronic reporting (a telephone application). Since 2005, lobster landings have increased in Puerto Rico and decreased in the USVI, with particularly low values in 2017-18 for St. Thomas and 2018-19 for St. Croix. Conch landings have been more variable with little trend over time, though there was a sudden decrease in Puerto Rico conch landings in 2020. Landings of other species have decreased significantly over time, particularly starting in 2010 (</w:t>
      </w:r>
      <w:hyperlink w:anchor="fig-totalland">
        <w:r>
          <w:rPr>
            <w:rStyle w:val="Hyperlink"/>
          </w:rPr>
          <w:t xml:space="preserve">Figure 3.10</w:t>
        </w:r>
      </w:hyperlink>
      <w:r>
        <w:t xml:space="preserve">). This coincides with initial implementation of annual catch limits in U.S. Caribbean federal waters and may be caused by changes in reporting rather than true reductions in catch.</w:t>
      </w:r>
    </w:p>
    <w:tbl>
      <w:tblPr>
        <w:tblStyle w:val="Table"/>
        <w:tblW w:type="pct" w:w="5000"/>
        <w:tblLayout w:type="fixed"/>
        <w:tblLook w:firstRow="0" w:lastRow="0" w:firstColumn="0" w:lastColumn="0" w:noHBand="0" w:noVBand="0" w:val="0000"/>
      </w:tblPr>
      <w:tblGrid>
        <w:gridCol w:w="7920"/>
      </w:tblGrid>
      <w:tr>
        <w:tc>
          <w:tcPr/>
          <w:bookmarkStart w:id="147" w:name="fig-totalland"/>
          <w:p>
            <w:pPr>
              <w:pStyle w:val="Compact"/>
              <w:jc w:val="center"/>
            </w:pPr>
            <w:r>
              <w:drawing>
                <wp:inline>
                  <wp:extent cx="5943600" cy="3688400"/>
                  <wp:effectExtent b="0" l="0" r="0" t="0"/>
                  <wp:docPr descr="" title="" id="145" name="Picture"/>
                  <a:graphic>
                    <a:graphicData uri="http://schemas.openxmlformats.org/drawingml/2006/picture">
                      <pic:pic>
                        <pic:nvPicPr>
                          <pic:cNvPr descr="indicator_plots/total_landings_plot_final.png" id="146" name="Picture"/>
                          <pic:cNvPicPr>
                            <a:picLocks noChangeArrowheads="1" noChangeAspect="1"/>
                          </pic:cNvPicPr>
                        </pic:nvPicPr>
                        <pic:blipFill>
                          <a:blip r:embed="rId144"/>
                          <a:stretch>
                            <a:fillRect/>
                          </a:stretch>
                        </pic:blipFill>
                        <pic:spPr bwMode="auto">
                          <a:xfrm>
                            <a:off x="0" y="0"/>
                            <a:ext cx="5943600" cy="3688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Total landings of spiny lobster, conch, and all other commercial species from commercial landings data in Puerto Rico and USVI.</w:t>
            </w:r>
          </w:p>
          <w:bookmarkEnd w:id="147"/>
        </w:tc>
      </w:tr>
    </w:tbl>
    <w:bookmarkEnd w:id="148"/>
    <w:bookmarkEnd w:id="149"/>
    <w:bookmarkStart w:id="206" w:name="socioeconomic-health"/>
    <w:p>
      <w:pPr>
        <w:pStyle w:val="Heading2"/>
      </w:pPr>
      <w:r>
        <w:t xml:space="preserve">3.2 Socioeconomic health</w:t>
      </w:r>
    </w:p>
    <w:bookmarkStart w:id="162" w:name="total-lobster-and-conch-revenues"/>
    <w:p>
      <w:pPr>
        <w:pStyle w:val="Heading3"/>
      </w:pPr>
      <w:r>
        <w:t xml:space="preserve">3.2.1 Total, lobster and conch revenues</w:t>
      </w:r>
    </w:p>
    <w:p>
      <w:pPr>
        <w:pStyle w:val="FirstParagraph"/>
      </w:pPr>
      <w:r>
        <w:t xml:space="preserve">The relative revenue contribution to commercial fisheries by species conveys the changing reliance on different species across the U.S. Caribbean. Revenues were calculated from the Caribbean Commercial Landings data based on the weight of landings in each trip and the reported price; anomalously high prices and missing values were replaced by the overall average price for the given species group. In Puerto Rico, approximately a third of the revenues have consistently come from snapper species; snappers are followed by lobster and conch, which were both increasing in their revenue contribution up to 2017 (</w:t>
      </w:r>
      <w:hyperlink w:anchor="fig-perlandPR">
        <w:r>
          <w:rPr>
            <w:rStyle w:val="Hyperlink"/>
          </w:rPr>
          <w:t xml:space="preserve">Figure 3.11</w:t>
        </w:r>
      </w:hyperlink>
      <w:r>
        <w:t xml:space="preserve">). In St. Thomas and St. John, there has also been increasing dependence on lobster which supplies roughly a third of the revenues for those islands (</w:t>
      </w:r>
      <w:hyperlink w:anchor="fig-perlandSTT">
        <w:r>
          <w:rPr>
            <w:rStyle w:val="Hyperlink"/>
          </w:rPr>
          <w:t xml:space="preserve">Figure 3.12</w:t>
        </w:r>
      </w:hyperlink>
      <w:r>
        <w:t xml:space="preserve">). Revenues in St. Croix are less dominated by a single species group, but parrotfishes, tunas and mackerels, lobsters, snappers, and dolphinfish make up approximately 75% of the revenues (</w:t>
      </w:r>
      <w:hyperlink w:anchor="fig-perlandSTX">
        <w:r>
          <w:rPr>
            <w:rStyle w:val="Hyperlink"/>
          </w:rPr>
          <w:t xml:space="preserve">Figure 3.13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53" w:name="fig-perlandPR"/>
          <w:p>
            <w:pPr>
              <w:pStyle w:val="Compact"/>
              <w:jc w:val="center"/>
            </w:pPr>
            <w:r>
              <w:drawing>
                <wp:inline>
                  <wp:extent cx="5943600" cy="3820885"/>
                  <wp:effectExtent b="0" l="0" r="0" t="0"/>
                  <wp:docPr descr="" title="" id="151" name="Picture"/>
                  <a:graphic>
                    <a:graphicData uri="http://schemas.openxmlformats.org/drawingml/2006/picture">
                      <pic:pic>
                        <pic:nvPicPr>
                          <pic:cNvPr descr="indicator_plots/per_landings_PR.png" id="152" name="Picture"/>
                          <pic:cNvPicPr>
                            <a:picLocks noChangeArrowheads="1" noChangeAspect="1"/>
                          </pic:cNvPicPr>
                        </pic:nvPicPr>
                        <pic:blipFill>
                          <a:blip r:embed="rId150"/>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Relative revenue contribution of selected species groups to commercial fisheries in Puerto Rico.</w:t>
            </w:r>
          </w:p>
          <w:bookmarkEnd w:id="1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7" w:name="fig-perlandSTT"/>
          <w:p>
            <w:pPr>
              <w:pStyle w:val="Compact"/>
              <w:jc w:val="center"/>
            </w:pPr>
            <w:r>
              <w:drawing>
                <wp:inline>
                  <wp:extent cx="5943600" cy="3820885"/>
                  <wp:effectExtent b="0" l="0" r="0" t="0"/>
                  <wp:docPr descr="" title="" id="155" name="Picture"/>
                  <a:graphic>
                    <a:graphicData uri="http://schemas.openxmlformats.org/drawingml/2006/picture">
                      <pic:pic>
                        <pic:nvPicPr>
                          <pic:cNvPr descr="indicator_plots/per_landings_STT.png" id="156" name="Picture"/>
                          <pic:cNvPicPr>
                            <a:picLocks noChangeArrowheads="1" noChangeAspect="1"/>
                          </pic:cNvPicPr>
                        </pic:nvPicPr>
                        <pic:blipFill>
                          <a:blip r:embed="rId154"/>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Relative revenue contribution of selected species groups to commercial fisheries in St. Thomas and St. John.</w:t>
            </w:r>
          </w:p>
          <w:bookmarkEnd w:id="1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61" w:name="fig-perlandSTX"/>
          <w:p>
            <w:pPr>
              <w:pStyle w:val="Compact"/>
              <w:jc w:val="center"/>
            </w:pPr>
            <w:r>
              <w:drawing>
                <wp:inline>
                  <wp:extent cx="5943600" cy="3820885"/>
                  <wp:effectExtent b="0" l="0" r="0" t="0"/>
                  <wp:docPr descr="" title="" id="159" name="Picture"/>
                  <a:graphic>
                    <a:graphicData uri="http://schemas.openxmlformats.org/drawingml/2006/picture">
                      <pic:pic>
                        <pic:nvPicPr>
                          <pic:cNvPr descr="indicator_plots/per_landings_STX.png" id="160" name="Picture"/>
                          <pic:cNvPicPr>
                            <a:picLocks noChangeArrowheads="1" noChangeAspect="1"/>
                          </pic:cNvPicPr>
                        </pic:nvPicPr>
                        <pic:blipFill>
                          <a:blip r:embed="rId158"/>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Relative revenue contribution of selected species groups to commercial fisheries in St. Croix.</w:t>
            </w:r>
          </w:p>
          <w:bookmarkEnd w:id="161"/>
        </w:tc>
      </w:tr>
    </w:tbl>
    <w:bookmarkEnd w:id="162"/>
    <w:bookmarkStart w:id="191" w:name="total-lobster-and-conch-trips"/>
    <w:p>
      <w:pPr>
        <w:pStyle w:val="Heading3"/>
      </w:pPr>
      <w:r>
        <w:t xml:space="preserve">3.2.2 Total, lobster and conch trips</w:t>
      </w:r>
    </w:p>
    <w:p>
      <w:pPr>
        <w:pStyle w:val="FirstParagraph"/>
      </w:pPr>
      <w:r>
        <w:t xml:space="preserve">Commercial fishing trips are a useful socioeconomic indicator because they capture the amount and type of effort which may be driven by market factors, regulations, and costs of entering the fishery. The total number of trips, broken down by gear type, was extracted from the Caribbean Commercial Landings database by identifying unique trips based on date and vessel number and extracting the primary reported gear used for each trip. In Puerto Rico, trip numbers have generally decreased over time, with marked decreases in 2017 and 2020; sudden changes in the hook and line fishing in 2012 are due to changes in reporting forms (</w:t>
      </w:r>
      <w:hyperlink w:anchor="fig-gearPR">
        <w:r>
          <w:rPr>
            <w:rStyle w:val="Hyperlink"/>
          </w:rPr>
          <w:t xml:space="preserve">Figure 3.14</w:t>
        </w:r>
      </w:hyperlink>
      <w:r>
        <w:t xml:space="preserve">). Effort has similarly declined in St. Thomas and St. John; marked declines after 2010 are likely due to reduced reporting (</w:t>
      </w:r>
      <w:hyperlink w:anchor="fig-gearSTT">
        <w:r>
          <w:rPr>
            <w:rStyle w:val="Hyperlink"/>
          </w:rPr>
          <w:t xml:space="preserve">Figure 3.15</w:t>
        </w:r>
      </w:hyperlink>
      <w:r>
        <w:t xml:space="preserve">). Similarly, in St. Croix the number of trips has declined, with the 2018-19 fishing season reporting particularly low effort (</w:t>
      </w:r>
      <w:hyperlink w:anchor="fig-gearSTX">
        <w:r>
          <w:rPr>
            <w:rStyle w:val="Hyperlink"/>
          </w:rPr>
          <w:t xml:space="preserve">Figure 3.16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6" w:name="fig-gearPR"/>
          <w:p>
            <w:pPr>
              <w:pStyle w:val="Compact"/>
              <w:jc w:val="center"/>
            </w:pPr>
            <w:r>
              <w:drawing>
                <wp:inline>
                  <wp:extent cx="5943600" cy="2971800"/>
                  <wp:effectExtent b="0" l="0" r="0" t="0"/>
                  <wp:docPr descr="" title="" id="164" name="Picture"/>
                  <a:graphic>
                    <a:graphicData uri="http://schemas.openxmlformats.org/drawingml/2006/picture">
                      <pic:pic>
                        <pic:nvPicPr>
                          <pic:cNvPr descr="indicator_plots/gearTypes_PR.png" id="165" name="Picture"/>
                          <pic:cNvPicPr>
                            <a:picLocks noChangeArrowheads="1" noChangeAspect="1"/>
                          </pic:cNvPicPr>
                        </pic:nvPicPr>
                        <pic:blipFill>
                          <a:blip r:embed="rId163"/>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Total number of commercial fishing trips by gear type over time in Puerto Rico.</w:t>
            </w:r>
          </w:p>
          <w:bookmarkEnd w:id="16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70" w:name="fig-gearSTT"/>
          <w:p>
            <w:pPr>
              <w:pStyle w:val="Compact"/>
              <w:jc w:val="center"/>
            </w:pPr>
            <w:r>
              <w:drawing>
                <wp:inline>
                  <wp:extent cx="5943600" cy="2971800"/>
                  <wp:effectExtent b="0" l="0" r="0" t="0"/>
                  <wp:docPr descr="" title="" id="168" name="Picture"/>
                  <a:graphic>
                    <a:graphicData uri="http://schemas.openxmlformats.org/drawingml/2006/picture">
                      <pic:pic>
                        <pic:nvPicPr>
                          <pic:cNvPr descr="indicator_plots/gearTypes_STT.png" id="169" name="Picture"/>
                          <pic:cNvPicPr>
                            <a:picLocks noChangeArrowheads="1" noChangeAspect="1"/>
                          </pic:cNvPicPr>
                        </pic:nvPicPr>
                        <pic:blipFill>
                          <a:blip r:embed="rId167"/>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3.15: Total number of commercial fishing trips by gear type over time in St. Thomas and St. John.</w:t>
            </w:r>
          </w:p>
          <w:bookmarkEnd w:id="17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74" w:name="fig-gearSTX"/>
          <w:p>
            <w:pPr>
              <w:pStyle w:val="Compact"/>
              <w:jc w:val="center"/>
            </w:pPr>
            <w:r>
              <w:drawing>
                <wp:inline>
                  <wp:extent cx="5943600" cy="2971800"/>
                  <wp:effectExtent b="0" l="0" r="0" t="0"/>
                  <wp:docPr descr="" title="" id="172" name="Picture"/>
                  <a:graphic>
                    <a:graphicData uri="http://schemas.openxmlformats.org/drawingml/2006/picture">
                      <pic:pic>
                        <pic:nvPicPr>
                          <pic:cNvPr descr="indicator_plots/gearTypes_STX.png" id="173" name="Picture"/>
                          <pic:cNvPicPr>
                            <a:picLocks noChangeArrowheads="1" noChangeAspect="1"/>
                          </pic:cNvPicPr>
                        </pic:nvPicPr>
                        <pic:blipFill>
                          <a:blip r:embed="rId171"/>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3.16: Total number of commercial fishing trips by gear type over time in St. Croix.</w:t>
            </w:r>
          </w:p>
          <w:bookmarkEnd w:id="174"/>
        </w:tc>
      </w:tr>
    </w:tbl>
    <w:p>
      <w:pPr>
        <w:pStyle w:val="BodyText"/>
      </w:pPr>
      <w:r>
        <w:t xml:space="preserve">Given the potential for changes in reporting to impact trip numbers, it is more informative to look at the composition of gear types. In particular, diving is often a way of entry for new or part-time fishermen as it generally requires lower up-front investments. Peaks in the proportion diving trips in 2017 and 2018 could be a result of lost traps and infrastructure due to hurricanes (</w:t>
      </w:r>
      <w:hyperlink w:anchor="fig-dive">
        <w:r>
          <w:rPr>
            <w:rStyle w:val="Hyperlink"/>
          </w:rPr>
          <w:t xml:space="preserve">Figure 3.17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8" w:name="fig-dive"/>
          <w:p>
            <w:pPr>
              <w:pStyle w:val="Compact"/>
              <w:jc w:val="center"/>
            </w:pPr>
            <w:r>
              <w:drawing>
                <wp:inline>
                  <wp:extent cx="3075131" cy="3498629"/>
                  <wp:effectExtent b="0" l="0" r="0" t="0"/>
                  <wp:docPr descr="" title="" id="176" name="Picture"/>
                  <a:graphic>
                    <a:graphicData uri="http://schemas.openxmlformats.org/drawingml/2006/picture">
                      <pic:pic>
                        <pic:nvPicPr>
                          <pic:cNvPr descr="indicator_plots/prop_diving_trips_plot_final.png" id="177" name="Picture"/>
                          <pic:cNvPicPr>
                            <a:picLocks noChangeArrowheads="1" noChangeAspect="1"/>
                          </pic:cNvPicPr>
                        </pic:nvPicPr>
                        <pic:blipFill>
                          <a:blip r:embed="rId175"/>
                          <a:stretch>
                            <a:fillRect/>
                          </a:stretch>
                        </pic:blipFill>
                        <pic:spPr bwMode="auto">
                          <a:xfrm>
                            <a:off x="0" y="0"/>
                            <a:ext cx="3075131" cy="34986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3.17: Proportion of commercial trips that are reported as diving trips over time for Puerto Rico and USVI.</w:t>
            </w:r>
          </w:p>
          <w:bookmarkEnd w:id="178"/>
        </w:tc>
      </w:tr>
    </w:tbl>
    <w:p>
      <w:pPr>
        <w:pStyle w:val="BodyText"/>
      </w:pPr>
      <w:r>
        <w:t xml:space="preserve">Ordination of gear types based on reporting landing sites conveys how different regions across the U.S. Caribbean depend on different methods of fishing. Ordinations were conducting using NMDS based on matrices representing the proportion of gears used by landing site; the algorithm seeks to place different sites in an X-dimensional space, such that the physical distances between each pair of sites best represents the differences in gear types employed. Thus, sites that appear more closely together in the figures are more similar in their gear usage, and the position of the gear type labels denote the relative importance of those gears in those sites. In Puerto Rico for example, hook and line and bottom long line are closely related and are particularly prevalent in the northern landing sites (in red), whereas nets and traps are more prevalent in the South (blue) (</w:t>
      </w:r>
      <w:hyperlink w:anchor="fig-NMDSPR">
        <w:r>
          <w:rPr>
            <w:rStyle w:val="Hyperlink"/>
          </w:rPr>
          <w:t xml:space="preserve">Figure 3.18</w:t>
        </w:r>
      </w:hyperlink>
      <w:r>
        <w:t xml:space="preserve">). In St. Thomas and St. John, there is an association of traps and hook and line fishing (</w:t>
      </w:r>
      <w:hyperlink w:anchor="fig-NMDSSTT">
        <w:r>
          <w:rPr>
            <w:rStyle w:val="Hyperlink"/>
          </w:rPr>
          <w:t xml:space="preserve">Figure 3.19</w:t>
        </w:r>
      </w:hyperlink>
      <w:r>
        <w:t xml:space="preserve">), whereas in St. Croix, those gears are not associated with each other but nets and spearfishing are closely associated within landing sites (</w:t>
      </w:r>
      <w:hyperlink w:anchor="fig-NMDSSTX">
        <w:r>
          <w:rPr>
            <w:rStyle w:val="Hyperlink"/>
          </w:rPr>
          <w:t xml:space="preserve">Figure 3.20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2" w:name="fig-NMDSPR"/>
          <w:p>
            <w:pPr>
              <w:pStyle w:val="Compact"/>
              <w:jc w:val="center"/>
            </w:pPr>
            <w:r>
              <w:drawing>
                <wp:inline>
                  <wp:extent cx="4603972" cy="4603972"/>
                  <wp:effectExtent b="0" l="0" r="0" t="0"/>
                  <wp:docPr descr="" title="" id="180" name="Picture"/>
                  <a:graphic>
                    <a:graphicData uri="http://schemas.openxmlformats.org/drawingml/2006/picture">
                      <pic:pic>
                        <pic:nvPicPr>
                          <pic:cNvPr descr="indicator_plots/NMDSgear_PR.png" id="181" name="Picture"/>
                          <pic:cNvPicPr>
                            <a:picLocks noChangeArrowheads="1" noChangeAspect="1"/>
                          </pic:cNvPicPr>
                        </pic:nvPicPr>
                        <pic:blipFill>
                          <a:blip r:embed="rId179"/>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3.18: Ordination of gear type usage by landing site for Puerto Rico, color coded by region.</w:t>
            </w:r>
          </w:p>
          <w:bookmarkEnd w:id="18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86" w:name="fig-NMDSSTT"/>
          <w:p>
            <w:pPr>
              <w:pStyle w:val="Compact"/>
              <w:jc w:val="center"/>
            </w:pPr>
            <w:r>
              <w:drawing>
                <wp:inline>
                  <wp:extent cx="4603972" cy="4603972"/>
                  <wp:effectExtent b="0" l="0" r="0" t="0"/>
                  <wp:docPr descr="" title="" id="184" name="Picture"/>
                  <a:graphic>
                    <a:graphicData uri="http://schemas.openxmlformats.org/drawingml/2006/picture">
                      <pic:pic>
                        <pic:nvPicPr>
                          <pic:cNvPr descr="indicator_plots/NMDSgear_STT.png" id="185" name="Picture"/>
                          <pic:cNvPicPr>
                            <a:picLocks noChangeArrowheads="1" noChangeAspect="1"/>
                          </pic:cNvPicPr>
                        </pic:nvPicPr>
                        <pic:blipFill>
                          <a:blip r:embed="rId183"/>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3.19: Ordination of gear type usage by landing site for St. Thomas and St. John.</w:t>
            </w:r>
          </w:p>
          <w:bookmarkEnd w:id="18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90" w:name="fig-NMDSSTX"/>
          <w:p>
            <w:pPr>
              <w:pStyle w:val="Compact"/>
              <w:jc w:val="center"/>
            </w:pPr>
            <w:r>
              <w:drawing>
                <wp:inline>
                  <wp:extent cx="4603972" cy="4603972"/>
                  <wp:effectExtent b="0" l="0" r="0" t="0"/>
                  <wp:docPr descr="" title="" id="188" name="Picture"/>
                  <a:graphic>
                    <a:graphicData uri="http://schemas.openxmlformats.org/drawingml/2006/picture">
                      <pic:pic>
                        <pic:nvPicPr>
                          <pic:cNvPr descr="indicator_plots/NMDSgear_STX.png" id="189" name="Picture"/>
                          <pic:cNvPicPr>
                            <a:picLocks noChangeArrowheads="1" noChangeAspect="1"/>
                          </pic:cNvPicPr>
                        </pic:nvPicPr>
                        <pic:blipFill>
                          <a:blip r:embed="rId187"/>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3.20: Ordination of gear type usage by landing site for St. Croix.</w:t>
            </w:r>
          </w:p>
          <w:bookmarkEnd w:id="190"/>
        </w:tc>
      </w:tr>
    </w:tbl>
    <w:bookmarkEnd w:id="191"/>
    <w:bookmarkStart w:id="200" w:name="economic-activity"/>
    <w:p>
      <w:pPr>
        <w:pStyle w:val="Heading3"/>
      </w:pPr>
      <w:r>
        <w:t xml:space="preserve">3.2.3 Economic activity</w:t>
      </w:r>
    </w:p>
    <w:p>
      <w:pPr>
        <w:pStyle w:val="FirstParagraph"/>
      </w:pPr>
      <w:r>
        <w:t xml:space="preserve">Some high level indicators of economic activity come in the form of GDP and employment trends. Gross Domestic Product (GDP) data come from the World Bank, and indicate an overall general economic expansion in Puerto Rico</w:t>
      </w:r>
      <w:r>
        <w:t xml:space="preserve"> </w:t>
      </w:r>
      <w:r>
        <w:t xml:space="preserve">(World Bank 2024a)</w:t>
      </w:r>
      <w:r>
        <w:t xml:space="preserve">. GDP in USVI</w:t>
      </w:r>
      <w:r>
        <w:t xml:space="preserve"> </w:t>
      </w:r>
      <w:r>
        <w:t xml:space="preserve">(World Bank 2024b)</w:t>
      </w:r>
      <w:r>
        <w:t xml:space="preserve"> </w:t>
      </w:r>
      <w:r>
        <w:t xml:space="preserve">declined substantially from 2007-2014, but has been increasing steadily since (</w:t>
      </w:r>
      <w:hyperlink w:anchor="fig-GDP">
        <w:r>
          <w:rPr>
            <w:rStyle w:val="Hyperlink"/>
          </w:rPr>
          <w:t xml:space="preserve">Figure 3.21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95" w:name="fig-GDP"/>
          <w:p>
            <w:pPr>
              <w:pStyle w:val="Compact"/>
              <w:jc w:val="center"/>
            </w:pPr>
            <w:r>
              <w:drawing>
                <wp:inline>
                  <wp:extent cx="5090880" cy="4415572"/>
                  <wp:effectExtent b="0" l="0" r="0" t="0"/>
                  <wp:docPr descr="" title="" id="193" name="Picture"/>
                  <a:graphic>
                    <a:graphicData uri="http://schemas.openxmlformats.org/drawingml/2006/picture">
                      <pic:pic>
                        <pic:nvPicPr>
                          <pic:cNvPr descr="indicator_plots/GDP_plot_final.png" id="194" name="Picture"/>
                          <pic:cNvPicPr>
                            <a:picLocks noChangeArrowheads="1" noChangeAspect="1"/>
                          </pic:cNvPicPr>
                        </pic:nvPicPr>
                        <pic:blipFill>
                          <a:blip r:embed="rId192"/>
                          <a:stretch>
                            <a:fillRect/>
                          </a:stretch>
                        </pic:blipFill>
                        <pic:spPr bwMode="auto">
                          <a:xfrm>
                            <a:off x="0" y="0"/>
                            <a:ext cx="5090880" cy="44155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3.21: Overall Gross Domestic Product (GDP) in Puerto Rico and USVI.</w:t>
            </w:r>
          </w:p>
          <w:bookmarkEnd w:id="195"/>
        </w:tc>
      </w:tr>
    </w:tbl>
    <w:p>
      <w:pPr>
        <w:pStyle w:val="BodyText"/>
      </w:pPr>
      <w:r>
        <w:t xml:space="preserve">GDP can sometimes underestimate the ocean-dependency of the regions’ local island economies; another indicator that is useful is employment/unemployment rate data, which come from the U.S. Bureau of Labor Statistics</w:t>
      </w:r>
      <w:r>
        <w:t xml:space="preserve"> </w:t>
      </w:r>
      <w:r>
        <w:t xml:space="preserve">(U. S. Bureau of Labor Statistics 2024)</w:t>
      </w:r>
      <w:r>
        <w:t xml:space="preserve"> </w:t>
      </w:r>
      <w:r>
        <w:t xml:space="preserve">and the U.S Employment and Training Administration</w:t>
      </w:r>
      <w:r>
        <w:t xml:space="preserve"> </w:t>
      </w:r>
      <w:r>
        <w:t xml:space="preserve">(Employment and Training Administration 2024)</w:t>
      </w:r>
      <w:r>
        <w:t xml:space="preserve">. Unemployment has shown a declining trend over time in Puerto Rico and USVI. In USVI, there were notable spikes in the unemployment rate in 2018 and 2020, following major hurricanes Irma and Maria and the covid-19 pandemic.</w:t>
      </w:r>
    </w:p>
    <w:tbl>
      <w:tblPr>
        <w:tblStyle w:val="Table"/>
        <w:tblW w:type="pct" w:w="5000"/>
        <w:tblLayout w:type="fixed"/>
        <w:tblLook w:firstRow="0" w:lastRow="0" w:firstColumn="0" w:lastColumn="0" w:noHBand="0" w:noVBand="0" w:val="0000"/>
      </w:tblPr>
      <w:tblGrid>
        <w:gridCol w:w="7920"/>
      </w:tblGrid>
      <w:tr>
        <w:tc>
          <w:tcPr/>
          <w:bookmarkStart w:id="199" w:name="fig-unemp"/>
          <w:p>
            <w:pPr>
              <w:pStyle w:val="Compact"/>
              <w:jc w:val="center"/>
            </w:pPr>
            <w:r>
              <w:drawing>
                <wp:inline>
                  <wp:extent cx="5943600" cy="3714750"/>
                  <wp:effectExtent b="0" l="0" r="0" t="0"/>
                  <wp:docPr descr="" title="" id="197" name="Picture"/>
                  <a:graphic>
                    <a:graphicData uri="http://schemas.openxmlformats.org/drawingml/2006/picture">
                      <pic:pic>
                        <pic:nvPicPr>
                          <pic:cNvPr descr="indicator_plots/unemployment_plot_final.png" id="198" name="Picture"/>
                          <pic:cNvPicPr>
                            <a:picLocks noChangeArrowheads="1" noChangeAspect="1"/>
                          </pic:cNvPicPr>
                        </pic:nvPicPr>
                        <pic:blipFill>
                          <a:blip r:embed="rId196"/>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3.22: Monthly unemployment rate in Puerto Rico and USVI over time.</w:t>
            </w:r>
          </w:p>
          <w:bookmarkEnd w:id="199"/>
        </w:tc>
      </w:tr>
    </w:tbl>
    <w:bookmarkEnd w:id="200"/>
    <w:bookmarkStart w:id="205" w:name="X897ea540ec80c9a29f575247c01b24427486a8e"/>
    <w:p>
      <w:pPr>
        <w:pStyle w:val="Heading3"/>
      </w:pPr>
      <w:r>
        <w:t xml:space="preserve">3.2.4 Ocean economy establishments, employment, and wages</w:t>
      </w:r>
    </w:p>
    <w:p>
      <w:pPr>
        <w:pStyle w:val="FirstParagraph"/>
      </w:pPr>
      <w:r>
        <w:t xml:space="preserve">Due to their unique geography, culture and setting, the islands of Puerto Rico and the U.S. Virgin Islands are more reliant on the surrounding ocean and marine environments than the continental United States. Data from the Bureau of Labor Statistics Quarterly Census of Employment and Wages (https://www.bls.gov/cew/downloadable-data-files.htm) provides data on the number of establishments, employees, and wages earned for each county by industry (as defined by NAICS code). These data underpin the Economics: National Ocean Watch (ENOW) methods created by NOAA OCM to track contributions of the ocean economy to the overall economy. There were significant changes to the way ocean economy metrics were calculated for the U.S. Territories in 2016</w:t>
      </w:r>
      <w:r>
        <w:t xml:space="preserve"> </w:t>
      </w:r>
      <w:r>
        <w:t xml:space="preserve">(Clements, Feliciano, and Colgan, n.d.)</w:t>
      </w:r>
      <w:r>
        <w:t xml:space="preserve">, and revised metric data are only available from 2019-2021 through ENOW. It is therefore difficult to assess trends over time until additional data are collected (</w:t>
      </w:r>
      <w:hyperlink w:anchor="fig-NAICS">
        <w:r>
          <w:rPr>
            <w:rStyle w:val="Hyperlink"/>
          </w:rPr>
          <w:t xml:space="preserve">Figure 3.23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4" w:name="fig-NAICS"/>
          <w:p>
            <w:pPr>
              <w:pStyle w:val="Compact"/>
              <w:jc w:val="center"/>
            </w:pPr>
            <w:r>
              <w:drawing>
                <wp:inline>
                  <wp:extent cx="4647034" cy="5555075"/>
                  <wp:effectExtent b="0" l="0" r="0" t="0"/>
                  <wp:docPr descr="" title="" id="202" name="Picture"/>
                  <a:graphic>
                    <a:graphicData uri="http://schemas.openxmlformats.org/drawingml/2006/picture">
                      <pic:pic>
                        <pic:nvPicPr>
                          <pic:cNvPr descr="indicator_plots/oceanNAICS_plot_final.png" id="203" name="Picture"/>
                          <pic:cNvPicPr>
                            <a:picLocks noChangeArrowheads="1" noChangeAspect="1"/>
                          </pic:cNvPicPr>
                        </pic:nvPicPr>
                        <pic:blipFill>
                          <a:blip r:embed="rId201"/>
                          <a:stretch>
                            <a:fillRect/>
                          </a:stretch>
                        </pic:blipFill>
                        <pic:spPr bwMode="auto">
                          <a:xfrm>
                            <a:off x="0" y="0"/>
                            <a:ext cx="4647034" cy="55550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3.23: Ocean economy GDP, employment, establishments, and wages for Puerto Rico and USVI over time.</w:t>
            </w:r>
          </w:p>
          <w:bookmarkEnd w:id="204"/>
        </w:tc>
      </w:tr>
    </w:tbl>
    <w:bookmarkEnd w:id="205"/>
    <w:bookmarkEnd w:id="206"/>
    <w:bookmarkStart w:id="229" w:name="equity"/>
    <w:p>
      <w:pPr>
        <w:pStyle w:val="Heading2"/>
      </w:pPr>
      <w:r>
        <w:t xml:space="preserve">3.3 Equity</w:t>
      </w:r>
    </w:p>
    <w:bookmarkStart w:id="211" w:name="Xbba714cc57e0020d7ba4c23f55ba50be94bc27a"/>
    <w:p>
      <w:pPr>
        <w:pStyle w:val="Heading3"/>
      </w:pPr>
      <w:r>
        <w:t xml:space="preserve">3.3.1 Gini coefficient for distribution of landings and revenue</w:t>
      </w:r>
    </w:p>
    <w:p>
      <w:pPr>
        <w:pStyle w:val="FirstParagraph"/>
      </w:pPr>
      <w:r>
        <w:t xml:space="preserve">Equality in the distribution of revenues across the fishery can be represented by the Gini index which is a value ranging from zero to one, with zero representing perfect equality (revenues distributed equally among all participants) and a value of one representing maximum inequality</w:t>
      </w:r>
      <w:r>
        <w:t xml:space="preserve"> </w:t>
      </w:r>
      <w:r>
        <w:t xml:space="preserve">(all revenues going to a single individual, Gini 1936)</w:t>
      </w:r>
      <w:r>
        <w:t xml:space="preserve">. The Gini index was calculated based on reported revenues from the Caribbean Commercial Landings database, as they are distributed across the individual vessel or fisher permits (</w:t>
      </w:r>
      <w:hyperlink w:anchor="fig-gini">
        <w:r>
          <w:rPr>
            <w:rStyle w:val="Hyperlink"/>
          </w:rPr>
          <w:t xml:space="preserve">Figure 3.24</w:t>
        </w:r>
      </w:hyperlink>
      <w:r>
        <w:t xml:space="preserve">). Overall, the Gini index values suggest that consolidation across U.S. Caribbean fisheries is high compared to other U.S. regions, though this may be an artifact of reporting if more experienced fishermen are more frequently reporting. In St. Thomas/St. John, the index shows a gradual increase throughout the time period, while there is no particular trend apparent in Puerto Rico and St. Croix. There are spikes in inequality in Puerto Rico in 2018 and in St. Croix in 2017-2018 which may be related to fishing industry impacts from hurricanes.</w:t>
      </w:r>
    </w:p>
    <w:tbl>
      <w:tblPr>
        <w:tblStyle w:val="Table"/>
        <w:tblW w:type="pct" w:w="5000"/>
        <w:tblLayout w:type="fixed"/>
        <w:tblLook w:firstRow="0" w:lastRow="0" w:firstColumn="0" w:lastColumn="0" w:noHBand="0" w:noVBand="0" w:val="0000"/>
      </w:tblPr>
      <w:tblGrid>
        <w:gridCol w:w="7920"/>
      </w:tblGrid>
      <w:tr>
        <w:tc>
          <w:tcPr/>
          <w:bookmarkStart w:id="210" w:name="fig-gini"/>
          <w:p>
            <w:pPr>
              <w:pStyle w:val="Compact"/>
              <w:jc w:val="center"/>
            </w:pPr>
            <w:r>
              <w:drawing>
                <wp:inline>
                  <wp:extent cx="3025532" cy="4443551"/>
                  <wp:effectExtent b="0" l="0" r="0" t="0"/>
                  <wp:docPr descr="" title="" id="208" name="Picture"/>
                  <a:graphic>
                    <a:graphicData uri="http://schemas.openxmlformats.org/drawingml/2006/picture">
                      <pic:pic>
                        <pic:nvPicPr>
                          <pic:cNvPr descr="indicator_plots/gini_plot_final.png" id="209" name="Picture"/>
                          <pic:cNvPicPr>
                            <a:picLocks noChangeArrowheads="1" noChangeAspect="1"/>
                          </pic:cNvPicPr>
                        </pic:nvPicPr>
                        <pic:blipFill>
                          <a:blip r:embed="rId207"/>
                          <a:stretch>
                            <a:fillRect/>
                          </a:stretch>
                        </pic:blipFill>
                        <pic:spPr bwMode="auto">
                          <a:xfrm>
                            <a:off x="0" y="0"/>
                            <a:ext cx="3025532" cy="44435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3.24: Equality in the distribution of revenues across the commercial fishery in Puerto Rico and USVI as represented by the Gini index.</w:t>
            </w:r>
          </w:p>
          <w:bookmarkEnd w:id="210"/>
        </w:tc>
      </w:tr>
    </w:tbl>
    <w:bookmarkEnd w:id="211"/>
    <w:bookmarkStart w:id="228" w:name="Xf924b532c76017e9906476bfbdb6d8df722c55a"/>
    <w:p>
      <w:pPr>
        <w:pStyle w:val="Heading3"/>
      </w:pPr>
      <w:r>
        <w:t xml:space="preserve">3.3.2 Environmental justice, economic, and gentrification pressure</w:t>
      </w:r>
    </w:p>
    <w:p>
      <w:pPr>
        <w:pStyle w:val="FirstParagraph"/>
      </w:pPr>
      <w:r>
        <w:t xml:space="preserve">NOAA Fisheries Community Social Vulnerability Indicators Toolbox</w:t>
      </w:r>
      <w:r>
        <w:t xml:space="preserve"> </w:t>
      </w:r>
      <w:r>
        <w:t xml:space="preserve">(NOAA Fisheries 2024)</w:t>
      </w:r>
      <w:r>
        <w:t xml:space="preserve"> </w:t>
      </w:r>
      <w:r>
        <w:t xml:space="preserve">has several social, economic, and climate change indicators that characterize and evaluate a community’s vulnerability and resilience to disturbances (regulations, extreme weather, oil spills, sea level rise, etc.) based on Jepson and Colburn</w:t>
      </w:r>
      <w:r>
        <w:t xml:space="preserve"> </w:t>
      </w:r>
      <w:r>
        <w:t xml:space="preserve">(2013)</w:t>
      </w:r>
      <w:r>
        <w:t xml:space="preserve">. In the U.S. Caribbean, housing characteristics is a measure of infrastructure vulnerability to coastal hazards including median rent and mortgage, number of rooms, and presence of mobile homes. Labor force structure characterizes the availability of employment including females employed, population in the labor force, self-employment, and social security recipients. Personal disruption captures unemployment status, educational attainment, poverty, and marital status. Population composition corresponds to the demographic makeup of a community including race, marital status, age, and ability to speak English. Poverty is expressed as those receiving assistance, families below the poverty line, and individuals older than 65 and younger than 18 in poverty. All of these indicators were developed using census data for 2010 and 2020. Census data for 2020 only was used to develop a retiree migration indicator, which characterizes communities with a higher concentration of retirees and elderly people in the population including households with inhabitants over 65 years, population receiving social security or retirement income, and level of participation in the work force.</w:t>
      </w:r>
    </w:p>
    <w:p>
      <w:pPr>
        <w:pStyle w:val="BodyText"/>
      </w:pPr>
      <w:r>
        <w:t xml:space="preserve">Add some text on trends… (</w:t>
      </w:r>
      <w:hyperlink w:anchor="fig-CSVIPRE">
        <w:r>
          <w:rPr>
            <w:rStyle w:val="Hyperlink"/>
          </w:rPr>
          <w:t xml:space="preserve">Figure 3.25</w:t>
        </w:r>
      </w:hyperlink>
      <w:r>
        <w:t xml:space="preserve">,</w:t>
      </w:r>
      <w:r>
        <w:t xml:space="preserve"> </w:t>
      </w:r>
      <w:hyperlink w:anchor="fig-CSVIPRW">
        <w:r>
          <w:rPr>
            <w:rStyle w:val="Hyperlink"/>
          </w:rPr>
          <w:t xml:space="preserve">Figure 3.26</w:t>
        </w:r>
      </w:hyperlink>
      <w:r>
        <w:t xml:space="preserve">,</w:t>
      </w:r>
      <w:r>
        <w:t xml:space="preserve"> </w:t>
      </w:r>
      <w:hyperlink w:anchor="fig-CSVISTT">
        <w:r>
          <w:rPr>
            <w:rStyle w:val="Hyperlink"/>
          </w:rPr>
          <w:t xml:space="preserve">Figure 3.27</w:t>
        </w:r>
      </w:hyperlink>
      <w:r>
        <w:t xml:space="preserve">,</w:t>
      </w:r>
      <w:r>
        <w:t xml:space="preserve"> </w:t>
      </w:r>
      <w:hyperlink w:anchor="fig-CSVISTX">
        <w:r>
          <w:rPr>
            <w:rStyle w:val="Hyperlink"/>
          </w:rPr>
          <w:t xml:space="preserve">Figure 3.28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5" w:name="fig-CSVIPRE"/>
          <w:p>
            <w:pPr>
              <w:pStyle w:val="Compact"/>
              <w:jc w:val="center"/>
            </w:pPr>
            <w:r>
              <w:drawing>
                <wp:inline>
                  <wp:extent cx="5943600" cy="3962400"/>
                  <wp:effectExtent b="0" l="0" r="0" t="0"/>
                  <wp:docPr descr="" title="" id="213" name="Picture"/>
                  <a:graphic>
                    <a:graphicData uri="http://schemas.openxmlformats.org/drawingml/2006/picture">
                      <pic:pic>
                        <pic:nvPicPr>
                          <pic:cNvPr descr="indicator_plots/CSVI_plots/Faceted_Bar_Plot_Puerto%20Rico%20East.png" id="214" name="Picture"/>
                          <pic:cNvPicPr>
                            <a:picLocks noChangeArrowheads="1" noChangeAspect="1"/>
                          </pic:cNvPicPr>
                        </pic:nvPicPr>
                        <pic:blipFill>
                          <a:blip r:embed="rId212"/>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3.25: CSVI plots PR east</w:t>
            </w:r>
          </w:p>
          <w:bookmarkEnd w:id="21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19" w:name="fig-CSVIPRW"/>
          <w:p>
            <w:pPr>
              <w:pStyle w:val="Compact"/>
              <w:jc w:val="center"/>
            </w:pPr>
            <w:r>
              <w:drawing>
                <wp:inline>
                  <wp:extent cx="5943600" cy="3962400"/>
                  <wp:effectExtent b="0" l="0" r="0" t="0"/>
                  <wp:docPr descr="" title="" id="217" name="Picture"/>
                  <a:graphic>
                    <a:graphicData uri="http://schemas.openxmlformats.org/drawingml/2006/picture">
                      <pic:pic>
                        <pic:nvPicPr>
                          <pic:cNvPr descr="indicator_plots/CSVI_plots/Faceted_Bar_Plot_Puerto%20Rico%20West.png" id="218" name="Picture"/>
                          <pic:cNvPicPr>
                            <a:picLocks noChangeArrowheads="1" noChangeAspect="1"/>
                          </pic:cNvPicPr>
                        </pic:nvPicPr>
                        <pic:blipFill>
                          <a:blip r:embed="rId216"/>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3.26: CSVI plots PR west</w:t>
            </w:r>
          </w:p>
          <w:bookmarkEnd w:id="21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23" w:name="fig-CSVISTT"/>
          <w:p>
            <w:pPr>
              <w:pStyle w:val="Compact"/>
              <w:jc w:val="center"/>
            </w:pPr>
            <w:r>
              <w:drawing>
                <wp:inline>
                  <wp:extent cx="5943600" cy="3962400"/>
                  <wp:effectExtent b="0" l="0" r="0" t="0"/>
                  <wp:docPr descr="" title="" id="221" name="Picture"/>
                  <a:graphic>
                    <a:graphicData uri="http://schemas.openxmlformats.org/drawingml/2006/picture">
                      <pic:pic>
                        <pic:nvPicPr>
                          <pic:cNvPr descr="indicator_plots/CSVI_plots/Faceted_Bar_Plot_St.%20Thomas%20&amp;%20St.%20John.png" id="222" name="Picture"/>
                          <pic:cNvPicPr>
                            <a:picLocks noChangeArrowheads="1" noChangeAspect="1"/>
                          </pic:cNvPicPr>
                        </pic:nvPicPr>
                        <pic:blipFill>
                          <a:blip r:embed="rId220"/>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3.27: CSVI plots St. Thomas and St. John</w:t>
            </w:r>
          </w:p>
          <w:bookmarkEnd w:id="22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27" w:name="fig-CSVISTX"/>
          <w:p>
            <w:pPr>
              <w:pStyle w:val="Compact"/>
              <w:jc w:val="center"/>
            </w:pPr>
            <w:r>
              <w:drawing>
                <wp:inline>
                  <wp:extent cx="5943600" cy="3962400"/>
                  <wp:effectExtent b="0" l="0" r="0" t="0"/>
                  <wp:docPr descr="" title="" id="225" name="Picture"/>
                  <a:graphic>
                    <a:graphicData uri="http://schemas.openxmlformats.org/drawingml/2006/picture">
                      <pic:pic>
                        <pic:nvPicPr>
                          <pic:cNvPr descr="indicator_plots/CSVI_plots/Faceted_Bar_Plot_St.%20Croix.png" id="226" name="Picture"/>
                          <pic:cNvPicPr>
                            <a:picLocks noChangeArrowheads="1" noChangeAspect="1"/>
                          </pic:cNvPicPr>
                        </pic:nvPicPr>
                        <pic:blipFill>
                          <a:blip r:embed="rId224"/>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3.28: CSVI plots St. Croix</w:t>
            </w:r>
          </w:p>
          <w:bookmarkEnd w:id="227"/>
        </w:tc>
      </w:tr>
    </w:tbl>
    <w:bookmarkEnd w:id="228"/>
    <w:bookmarkEnd w:id="229"/>
    <w:bookmarkStart w:id="252" w:name="engagement-and-participation"/>
    <w:p>
      <w:pPr>
        <w:pStyle w:val="Heading2"/>
      </w:pPr>
      <w:r>
        <w:t xml:space="preserve">3.4 Engagement and participation</w:t>
      </w:r>
    </w:p>
    <w:bookmarkStart w:id="234" w:name="recreational-landings"/>
    <w:p>
      <w:pPr>
        <w:pStyle w:val="Heading3"/>
      </w:pPr>
      <w:r>
        <w:t xml:space="preserve">3.4.1 Recreational landings</w:t>
      </w:r>
    </w:p>
    <w:p>
      <w:pPr>
        <w:pStyle w:val="FirstParagraph"/>
      </w:pPr>
      <w:r>
        <w:t xml:space="preserve">Recreational catch and effort is a major data gap in the U.S. Caribbean. The Marine Recreational Intercept Program collected data in Puerto Rico up until 2016, and in the USVI there are no regular monitoring programs. The Sea Around Us database esimtates reported catches based on imputations and assumptions</w:t>
      </w:r>
      <w:r>
        <w:t xml:space="preserve"> </w:t>
      </w:r>
      <w:r>
        <w:t xml:space="preserve">(Pauly and Zeller 2015)</w:t>
      </w:r>
      <w:r>
        <w:t xml:space="preserve">. In Puerto Rico and USVI, landings were reconstructed by…(need to fill in). Estimates suggest that recreational catch has been declining over the last several decades in Puerto Rico whereas catch has increased over the same period in the USVI (</w:t>
      </w:r>
      <w:hyperlink w:anchor="fig-reccatch">
        <w:r>
          <w:rPr>
            <w:rStyle w:val="Hyperlink"/>
          </w:rPr>
          <w:t xml:space="preserve">Figure 3.29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3" w:name="fig-reccatch"/>
          <w:p>
            <w:pPr>
              <w:pStyle w:val="Compact"/>
              <w:jc w:val="center"/>
            </w:pPr>
            <w:r>
              <w:drawing>
                <wp:inline>
                  <wp:extent cx="4217177" cy="4273134"/>
                  <wp:effectExtent b="0" l="0" r="0" t="0"/>
                  <wp:docPr descr="" title="" id="231" name="Picture"/>
                  <a:graphic>
                    <a:graphicData uri="http://schemas.openxmlformats.org/drawingml/2006/picture">
                      <pic:pic>
                        <pic:nvPicPr>
                          <pic:cNvPr descr="indicator_plots/total_rec_catch_plot_final.png" id="232" name="Picture"/>
                          <pic:cNvPicPr>
                            <a:picLocks noChangeArrowheads="1" noChangeAspect="1"/>
                          </pic:cNvPicPr>
                        </pic:nvPicPr>
                        <pic:blipFill>
                          <a:blip r:embed="rId230"/>
                          <a:stretch>
                            <a:fillRect/>
                          </a:stretch>
                        </pic:blipFill>
                        <pic:spPr bwMode="auto">
                          <a:xfrm>
                            <a:off x="0" y="0"/>
                            <a:ext cx="4217177"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3.29: Total recreational catch in millions of pounds as estimated by the Sea Around Us database for Puerto Rico and USVI.</w:t>
            </w:r>
          </w:p>
          <w:bookmarkEnd w:id="233"/>
        </w:tc>
      </w:tr>
    </w:tbl>
    <w:bookmarkEnd w:id="234"/>
    <w:bookmarkStart w:id="251" w:name="X588c6709875bf7947859f76c1ab20d232c0bb8a"/>
    <w:p>
      <w:pPr>
        <w:pStyle w:val="Heading3"/>
      </w:pPr>
      <w:r>
        <w:t xml:space="preserve">3.4.2 Commercial fishing engagement and reliance</w:t>
      </w:r>
    </w:p>
    <w:p>
      <w:pPr>
        <w:pStyle w:val="FirstParagraph"/>
      </w:pPr>
      <w:r>
        <w:t xml:space="preserve">Fishing engagement and reliance indices measure the importance or level of dependence on commercial or recreational fishing for coastal communities</w:t>
      </w:r>
      <w:r>
        <w:t xml:space="preserve"> </w:t>
      </w:r>
      <w:r>
        <w:t xml:space="preserve">(NOAA Fisheries 2024)</w:t>
      </w:r>
      <w:r>
        <w:t xml:space="preserve">. They are used in National Environmental Policy Act, Magnuson-Stevens Act, and climate change related assessments. Commercial fishing engagement measures the presence of commercial fishing through fishing activity as shown through permits, fish dealers, and vessel landings. A high rank indicates more engagement. Commercial fishing reliance measures the presence of commercial fishing in relation to the population size of a community through fishing activity. A high rank indicates more reliance. Coastal communities on the west and east coasts of Puerto Rico, the northside of St. Thomas, and the southwest of St. Croix had particularly high commercial engagement and reliance for 2016-2020 (</w:t>
      </w:r>
      <w:hyperlink w:anchor="fig-PRengage">
        <w:r>
          <w:rPr>
            <w:rStyle w:val="Hyperlink"/>
          </w:rPr>
          <w:t xml:space="preserve">Figure 3.30</w:t>
        </w:r>
      </w:hyperlink>
      <w:r>
        <w:t xml:space="preserve">,</w:t>
      </w:r>
      <w:r>
        <w:t xml:space="preserve"> </w:t>
      </w:r>
      <w:hyperlink w:anchor="fig-PRreliance">
        <w:r>
          <w:rPr>
            <w:rStyle w:val="Hyperlink"/>
          </w:rPr>
          <w:t xml:space="preserve">Figure 3.31</w:t>
        </w:r>
      </w:hyperlink>
      <w:r>
        <w:t xml:space="preserve">,</w:t>
      </w:r>
      <w:r>
        <w:t xml:space="preserve"> </w:t>
      </w:r>
      <w:hyperlink w:anchor="fig-USVIengage">
        <w:r>
          <w:rPr>
            <w:rStyle w:val="Hyperlink"/>
          </w:rPr>
          <w:t xml:space="preserve">Figure 3.32</w:t>
        </w:r>
      </w:hyperlink>
      <w:r>
        <w:t xml:space="preserve">,</w:t>
      </w:r>
      <w:r>
        <w:t xml:space="preserve"> </w:t>
      </w:r>
      <w:hyperlink w:anchor="fig-USVIreliance">
        <w:r>
          <w:rPr>
            <w:rStyle w:val="Hyperlink"/>
          </w:rPr>
          <w:t xml:space="preserve">Figure 3.33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8" w:name="fig-PRengage"/>
          <w:p>
            <w:pPr>
              <w:pStyle w:val="Compact"/>
              <w:jc w:val="center"/>
            </w:pPr>
            <w:r>
              <w:drawing>
                <wp:inline>
                  <wp:extent cx="5943600" cy="4592018"/>
                  <wp:effectExtent b="0" l="0" r="0" t="0"/>
                  <wp:docPr descr="" title="" id="236" name="Picture"/>
                  <a:graphic>
                    <a:graphicData uri="http://schemas.openxmlformats.org/drawingml/2006/picture">
                      <pic:pic>
                        <pic:nvPicPr>
                          <pic:cNvPr descr="indicator_plots/PR_comm_fishing_engagement.png" id="237" name="Picture"/>
                          <pic:cNvPicPr>
                            <a:picLocks noChangeArrowheads="1" noChangeAspect="1"/>
                          </pic:cNvPicPr>
                        </pic:nvPicPr>
                        <pic:blipFill>
                          <a:blip r:embed="rId235"/>
                          <a:stretch>
                            <a:fillRect/>
                          </a:stretch>
                        </pic:blipFill>
                        <pic:spPr bwMode="auto">
                          <a:xfrm>
                            <a:off x="0" y="0"/>
                            <a:ext cx="5943600" cy="459201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3.30: Commercial fishing engagement in Puerto Rico based on NOAA Fisheries Databases: commercial landings 5-year average for 2016-2020 and permit numbers.</w:t>
            </w:r>
          </w:p>
          <w:bookmarkEnd w:id="23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42" w:name="fig-PRreliance"/>
          <w:p>
            <w:pPr>
              <w:pStyle w:val="Compact"/>
              <w:jc w:val="center"/>
            </w:pPr>
            <w:r>
              <w:drawing>
                <wp:inline>
                  <wp:extent cx="5943600" cy="4588189"/>
                  <wp:effectExtent b="0" l="0" r="0" t="0"/>
                  <wp:docPr descr="" title="" id="240" name="Picture"/>
                  <a:graphic>
                    <a:graphicData uri="http://schemas.openxmlformats.org/drawingml/2006/picture">
                      <pic:pic>
                        <pic:nvPicPr>
                          <pic:cNvPr descr="indicator_plots/PR_comm_fishing_reliance.png" id="241" name="Picture"/>
                          <pic:cNvPicPr>
                            <a:picLocks noChangeArrowheads="1" noChangeAspect="1"/>
                          </pic:cNvPicPr>
                        </pic:nvPicPr>
                        <pic:blipFill>
                          <a:blip r:embed="rId239"/>
                          <a:stretch>
                            <a:fillRect/>
                          </a:stretch>
                        </pic:blipFill>
                        <pic:spPr bwMode="auto">
                          <a:xfrm>
                            <a:off x="0" y="0"/>
                            <a:ext cx="5943600" cy="45881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3.31: Reliance on commercial fishing in Puerto Rico based on NOAA Fisheries Databases: Commercial landings 5-year average for 2016-2020 and permit numbers; and Census data: Population by municipality/sub-district.</w:t>
            </w:r>
          </w:p>
          <w:bookmarkEnd w:id="24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46" w:name="fig-USVIengage"/>
          <w:p>
            <w:pPr>
              <w:pStyle w:val="Compact"/>
              <w:jc w:val="center"/>
            </w:pPr>
            <w:r>
              <w:drawing>
                <wp:inline>
                  <wp:extent cx="5943600" cy="4466597"/>
                  <wp:effectExtent b="0" l="0" r="0" t="0"/>
                  <wp:docPr descr="" title="" id="244" name="Picture"/>
                  <a:graphic>
                    <a:graphicData uri="http://schemas.openxmlformats.org/drawingml/2006/picture">
                      <pic:pic>
                        <pic:nvPicPr>
                          <pic:cNvPr descr="indicator_plots/USVI_comm_fishing_engagement.png" id="245" name="Picture"/>
                          <pic:cNvPicPr>
                            <a:picLocks noChangeArrowheads="1" noChangeAspect="1"/>
                          </pic:cNvPicPr>
                        </pic:nvPicPr>
                        <pic:blipFill>
                          <a:blip r:embed="rId243"/>
                          <a:stretch>
                            <a:fillRect/>
                          </a:stretch>
                        </pic:blipFill>
                        <pic:spPr bwMode="auto">
                          <a:xfrm>
                            <a:off x="0" y="0"/>
                            <a:ext cx="5943600" cy="44665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3.32: Commercial fishing engagement in USVI based on NOAA Fisheries Databases: commercial landings 5-year average for 2016-2020 and permit numbers.</w:t>
            </w:r>
          </w:p>
          <w:bookmarkEnd w:id="24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50" w:name="fig-USVIreliance"/>
          <w:p>
            <w:pPr>
              <w:pStyle w:val="Compact"/>
              <w:jc w:val="center"/>
            </w:pPr>
            <w:r>
              <w:drawing>
                <wp:inline>
                  <wp:extent cx="5690680" cy="5038927"/>
                  <wp:effectExtent b="0" l="0" r="0" t="0"/>
                  <wp:docPr descr="" title="" id="248" name="Picture"/>
                  <a:graphic>
                    <a:graphicData uri="http://schemas.openxmlformats.org/drawingml/2006/picture">
                      <pic:pic>
                        <pic:nvPicPr>
                          <pic:cNvPr descr="indicator_plots/USVI_comm_fishing_reliance.png" id="249" name="Picture"/>
                          <pic:cNvPicPr>
                            <a:picLocks noChangeArrowheads="1" noChangeAspect="1"/>
                          </pic:cNvPicPr>
                        </pic:nvPicPr>
                        <pic:blipFill>
                          <a:blip r:embed="rId247"/>
                          <a:stretch>
                            <a:fillRect/>
                          </a:stretch>
                        </pic:blipFill>
                        <pic:spPr bwMode="auto">
                          <a:xfrm>
                            <a:off x="0" y="0"/>
                            <a:ext cx="5690680" cy="503892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3.33: Reliance on commercial fishing in USVI based on NOAA Fisheries Databases: Commercial landings 5-year average for 2016-2020 and permit numbers; and Census data: Population by municipality/sub-district.</w:t>
            </w:r>
          </w:p>
          <w:bookmarkEnd w:id="250"/>
        </w:tc>
      </w:tr>
    </w:tbl>
    <w:bookmarkEnd w:id="251"/>
    <w:bookmarkEnd w:id="252"/>
    <w:bookmarkStart w:id="258" w:name="bycatch-reduction"/>
    <w:p>
      <w:pPr>
        <w:pStyle w:val="Heading2"/>
      </w:pPr>
      <w:r>
        <w:t xml:space="preserve">3.5 Bycatch reduction</w:t>
      </w:r>
    </w:p>
    <w:bookmarkStart w:id="257" w:name="changes-in-gear-type"/>
    <w:p>
      <w:pPr>
        <w:pStyle w:val="Heading3"/>
      </w:pPr>
      <w:r>
        <w:t xml:space="preserve">3.5.1 Changes in gear type</w:t>
      </w:r>
    </w:p>
    <w:p>
      <w:pPr>
        <w:pStyle w:val="FirstParagraph"/>
      </w:pPr>
      <w:r>
        <w:t xml:space="preserve">Data on bycatch in the U.S. Caribbean are lacking; there are no bycatch reporting requirements in the logbook and the region has no observer programs. The selectivity of gears can be considered as some gear types are highly selective (e.g. spearfishing and diving) while other gears capture a wide range of target and non-target species (cite?). We calculated the proportion of non-selective gears (traps and nets) from the Caribbean Commercial Landings database as a proxy for bycatch in the fisheries. Overall the use of these gear types is decreasing in Puerto Rico and St. Croix while it is increasing in St. Thomas and St. John (</w:t>
      </w:r>
      <w:hyperlink w:anchor="fig-bycatch">
        <w:r>
          <w:rPr>
            <w:rStyle w:val="Hyperlink"/>
          </w:rPr>
          <w:t xml:space="preserve">Figure 3.34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6" w:name="fig-bycatch"/>
          <w:p>
            <w:pPr>
              <w:pStyle w:val="Compact"/>
              <w:jc w:val="center"/>
            </w:pPr>
            <w:r>
              <w:drawing>
                <wp:inline>
                  <wp:extent cx="3915768" cy="4582174"/>
                  <wp:effectExtent b="0" l="0" r="0" t="0"/>
                  <wp:docPr descr="" title="" id="254" name="Picture"/>
                  <a:graphic>
                    <a:graphicData uri="http://schemas.openxmlformats.org/drawingml/2006/picture">
                      <pic:pic>
                        <pic:nvPicPr>
                          <pic:cNvPr descr="indicator_plots/prop_trips_bycatch_plot_final.png" id="255" name="Picture"/>
                          <pic:cNvPicPr>
                            <a:picLocks noChangeArrowheads="1" noChangeAspect="1"/>
                          </pic:cNvPicPr>
                        </pic:nvPicPr>
                        <pic:blipFill>
                          <a:blip r:embed="rId253"/>
                          <a:stretch>
                            <a:fillRect/>
                          </a:stretch>
                        </pic:blipFill>
                        <pic:spPr bwMode="auto">
                          <a:xfrm>
                            <a:off x="0" y="0"/>
                            <a:ext cx="3915768" cy="458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3.34: Indicator of bycatch prevalence in the U.S. Caribbean as measured by the proportion of commercial trips using non-selective fishing gears.</w:t>
            </w:r>
          </w:p>
          <w:bookmarkEnd w:id="256"/>
        </w:tc>
      </w:tr>
    </w:tbl>
    <w:bookmarkEnd w:id="257"/>
    <w:bookmarkEnd w:id="258"/>
    <w:bookmarkStart w:id="279" w:name="governance"/>
    <w:p>
      <w:pPr>
        <w:pStyle w:val="Heading2"/>
      </w:pPr>
      <w:r>
        <w:t xml:space="preserve">3.6 Governance</w:t>
      </w:r>
    </w:p>
    <w:bookmarkStart w:id="263" w:name="efficacy-of-management"/>
    <w:p>
      <w:pPr>
        <w:pStyle w:val="Heading3"/>
      </w:pPr>
      <w:r>
        <w:t xml:space="preserve">3.6.1 Efficacy of management</w:t>
      </w:r>
    </w:p>
    <w:p>
      <w:pPr>
        <w:pStyle w:val="FirstParagraph"/>
      </w:pPr>
      <w:r>
        <w:t xml:space="preserve">The number of new management actions over time can be indicative of the efficacy of fisheries management. Federal register (FR) notices were used to sum the number of new regulations that were imposed in the U.S. Caribbean region on an annual basis. Specifically, the number of unique FR sections within each FR notice were summed. The FR section is the part, chapter, and section in which a specific regulation is contained within an FR notice. Management actions have occurred in waves over time, often increasing with changes to Fishery Management Plans, like the establishment of the first reef fish FMP in 1985, the establishment of the Queen Conch FMP in 1997, and a major amendment to the FMPs of the Caribbean region in 2005.</w:t>
      </w:r>
    </w:p>
    <w:tbl>
      <w:tblPr>
        <w:tblStyle w:val="Table"/>
        <w:tblW w:type="pct" w:w="5000"/>
        <w:tblLayout w:type="fixed"/>
        <w:tblLook w:firstRow="0" w:lastRow="0" w:firstColumn="0" w:lastColumn="0" w:noHBand="0" w:noVBand="0" w:val="0000"/>
      </w:tblPr>
      <w:tblGrid>
        <w:gridCol w:w="7920"/>
      </w:tblGrid>
      <w:tr>
        <w:tc>
          <w:tcPr/>
          <w:bookmarkStart w:id="262" w:name="fig-FR"/>
          <w:p>
            <w:pPr>
              <w:pStyle w:val="Compact"/>
              <w:jc w:val="center"/>
            </w:pPr>
            <w:r>
              <w:drawing>
                <wp:inline>
                  <wp:extent cx="4947171" cy="2279005"/>
                  <wp:effectExtent b="0" l="0" r="0" t="0"/>
                  <wp:docPr descr="" title="" id="260" name="Picture"/>
                  <a:graphic>
                    <a:graphicData uri="http://schemas.openxmlformats.org/drawingml/2006/picture">
                      <pic:pic>
                        <pic:nvPicPr>
                          <pic:cNvPr descr="indicator_plots/FRsection_plot_final.png" id="261" name="Picture"/>
                          <pic:cNvPicPr>
                            <a:picLocks noChangeArrowheads="1" noChangeAspect="1"/>
                          </pic:cNvPicPr>
                        </pic:nvPicPr>
                        <pic:blipFill>
                          <a:blip r:embed="rId259"/>
                          <a:stretch>
                            <a:fillRect/>
                          </a:stretch>
                        </pic:blipFill>
                        <pic:spPr bwMode="auto">
                          <a:xfrm>
                            <a:off x="0" y="0"/>
                            <a:ext cx="4947171" cy="22790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3.35: The number of new management actions implemented in the U.S. Caribbean region based on the annual count of unique Federal Register sections within all Federal Register notices.</w:t>
            </w:r>
          </w:p>
          <w:bookmarkEnd w:id="262"/>
        </w:tc>
      </w:tr>
    </w:tbl>
    <w:bookmarkEnd w:id="263"/>
    <w:bookmarkStart w:id="268" w:name="X76e51dfee91e5f2294e4f86075f0484f2ab9a91"/>
    <w:p>
      <w:pPr>
        <w:pStyle w:val="Heading3"/>
      </w:pPr>
      <w:r>
        <w:t xml:space="preserve">3.6.2 Percent of species with informative catch limits</w:t>
      </w:r>
    </w:p>
    <w:p>
      <w:pPr>
        <w:pStyle w:val="FirstParagraph"/>
      </w:pPr>
      <w:r>
        <w:t xml:space="preserve">U.S. Caribbean fisheries are highly diverse; over 300 individual species have been recorded in the landings database and there are 54 stocks or complexes within the three Island-based Fishery Management Plans. At the same time, the region is extremely data-limited, with high uncertainty in landings data and lacking reliable indices of abundance, and most annual catch limits are derived using Tier 3 control rules (based on average landings). The percentage of stocks or complexes with annual catch limits informed by stock assessments is a useful indicator for tracking progress toward more robust management advice in the region. In recent years, progress has been made and several stock assessments have been accepted for management advice (</w:t>
      </w:r>
      <w:hyperlink w:anchor="fig-tier3">
        <w:r>
          <w:rPr>
            <w:rStyle w:val="Hyperlink"/>
          </w:rPr>
          <w:t xml:space="preserve">Figure 3.36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7" w:name="fig-tier3"/>
          <w:p>
            <w:pPr>
              <w:pStyle w:val="Compact"/>
              <w:jc w:val="center"/>
            </w:pPr>
            <w:r>
              <w:drawing>
                <wp:inline>
                  <wp:extent cx="5280373" cy="4415572"/>
                  <wp:effectExtent b="0" l="0" r="0" t="0"/>
                  <wp:docPr descr="" title="" id="265" name="Picture"/>
                  <a:graphic>
                    <a:graphicData uri="http://schemas.openxmlformats.org/drawingml/2006/picture">
                      <pic:pic>
                        <pic:nvPicPr>
                          <pic:cNvPr descr="indicator_plots/tier3_plot_final.png" id="266" name="Picture"/>
                          <pic:cNvPicPr>
                            <a:picLocks noChangeArrowheads="1" noChangeAspect="1"/>
                          </pic:cNvPicPr>
                        </pic:nvPicPr>
                        <pic:blipFill>
                          <a:blip r:embed="rId264"/>
                          <a:stretch>
                            <a:fillRect/>
                          </a:stretch>
                        </pic:blipFill>
                        <pic:spPr bwMode="auto">
                          <a:xfrm>
                            <a:off x="0" y="0"/>
                            <a:ext cx="5280373" cy="44155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3.36: Percent of stocks/complex with informative annual catch limits as measured by stock assessments in Puerto Rico and the USVI.</w:t>
            </w:r>
          </w:p>
          <w:bookmarkEnd w:id="267"/>
        </w:tc>
      </w:tr>
    </w:tbl>
    <w:bookmarkEnd w:id="268"/>
    <w:bookmarkStart w:id="273" w:name="number-of-education-and-outreach-events"/>
    <w:p>
      <w:pPr>
        <w:pStyle w:val="Heading3"/>
      </w:pPr>
      <w:r>
        <w:t xml:space="preserve">3.6.3 Number of education and outreach events</w:t>
      </w:r>
    </w:p>
    <w:p>
      <w:pPr>
        <w:pStyle w:val="FirstParagraph"/>
      </w:pPr>
      <w:r>
        <w:t xml:space="preserve">Programs such as MREP (Marine Resource Education Program) and NOAA SeaGrant have made substantial gains in outreach and education in the U.S. Caribbean region. MREP is a program developed for fishermen, by fishermen, and is widely recognized as a key venue for engaging industry members and building trust. Sea Grant is a federal-academic collaboration that supports research, education and extension to support coastal resource conservation, conducting outreach in the form of workshops and meetings. The number of participants benefitting from MREP and SeaGrant programs has increased rapidly in recent year. Cumulative numbers of graduates and attendees are reported because once knowledge is gained it remains in the fishing community and is also spread by word-of-mouth (</w:t>
      </w:r>
      <w:hyperlink w:anchor="fig-outreach">
        <w:r>
          <w:rPr>
            <w:rStyle w:val="Hyperlink"/>
          </w:rPr>
          <w:t xml:space="preserve">Figure 3.37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2" w:name="fig-outreach"/>
          <w:p>
            <w:pPr>
              <w:pStyle w:val="Compact"/>
              <w:jc w:val="center"/>
            </w:pPr>
            <w:r>
              <w:drawing>
                <wp:inline>
                  <wp:extent cx="4807276" cy="4999313"/>
                  <wp:effectExtent b="0" l="0" r="0" t="0"/>
                  <wp:docPr descr="" title="" id="270" name="Picture"/>
                  <a:graphic>
                    <a:graphicData uri="http://schemas.openxmlformats.org/drawingml/2006/picture">
                      <pic:pic>
                        <pic:nvPicPr>
                          <pic:cNvPr descr="indicator_plots/outreach_plot_final.png" id="271" name="Picture"/>
                          <pic:cNvPicPr>
                            <a:picLocks noChangeArrowheads="1" noChangeAspect="1"/>
                          </pic:cNvPicPr>
                        </pic:nvPicPr>
                        <pic:blipFill>
                          <a:blip r:embed="rId269"/>
                          <a:stretch>
                            <a:fillRect/>
                          </a:stretch>
                        </pic:blipFill>
                        <pic:spPr bwMode="auto">
                          <a:xfrm>
                            <a:off x="0" y="0"/>
                            <a:ext cx="4807276" cy="49993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3.37: Count of MREP participants industry participants (cumulative number of graduates) and cumulative number of SeaGrant workshop/meeting participants in the Caribbean region as a measure of industry engagement.</w:t>
            </w:r>
          </w:p>
          <w:bookmarkEnd w:id="272"/>
        </w:tc>
      </w:tr>
    </w:tbl>
    <w:bookmarkEnd w:id="273"/>
    <w:bookmarkStart w:id="278" w:name="number-of-enforcement-actions"/>
    <w:p>
      <w:pPr>
        <w:pStyle w:val="Heading3"/>
      </w:pPr>
      <w:r>
        <w:t xml:space="preserve">3.6.4 Number of enforcement actions</w:t>
      </w:r>
    </w:p>
    <w:p>
      <w:pPr>
        <w:pStyle w:val="FirstParagraph"/>
      </w:pPr>
      <w:r>
        <w:t xml:space="preserve">The number of recorded law enforcement incidents over time may be indicative of changes in the efficiency and efficacy of law enforcement effort. Data on law enforcement incidents where the investigating officer was from the St. Thomas, USVI or San Juan, PR field offices or the word</w:t>
      </w:r>
      <w:r>
        <w:t xml:space="preserve"> </w:t>
      </w:r>
      <w:r>
        <w:t xml:space="preserve">“</w:t>
      </w:r>
      <w:r>
        <w:t xml:space="preserve">Caribbean</w:t>
      </w:r>
      <w:r>
        <w:t xml:space="preserve">”</w:t>
      </w:r>
      <w:r>
        <w:t xml:space="preserve"> </w:t>
      </w:r>
      <w:r>
        <w:t xml:space="preserve">was mentioned in the brief synopsis were pulled from the NOAA Office of Law Enforcement NOAA Enforcement Information System (NEIS). Total incidents have been fairly stable over time, with some inter-annual variability. Specifically, incidents increased each year in the spring and summer months (</w:t>
      </w:r>
      <w:hyperlink w:anchor="fig-law">
        <w:r>
          <w:rPr>
            <w:rStyle w:val="Hyperlink"/>
          </w:rPr>
          <w:t xml:space="preserve">Figure 3.38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7" w:name="fig-law"/>
          <w:p>
            <w:pPr>
              <w:pStyle w:val="Compact"/>
              <w:jc w:val="center"/>
            </w:pPr>
            <w:r>
              <w:drawing>
                <wp:inline>
                  <wp:extent cx="4226079" cy="2136567"/>
                  <wp:effectExtent b="0" l="0" r="0" t="0"/>
                  <wp:docPr descr="" title="" id="275" name="Picture"/>
                  <a:graphic>
                    <a:graphicData uri="http://schemas.openxmlformats.org/drawingml/2006/picture">
                      <pic:pic>
                        <pic:nvPicPr>
                          <pic:cNvPr descr="indicator_plots/enforcement_plot_final.png" id="276" name="Picture"/>
                          <pic:cNvPicPr>
                            <a:picLocks noChangeArrowheads="1" noChangeAspect="1"/>
                          </pic:cNvPicPr>
                        </pic:nvPicPr>
                        <pic:blipFill>
                          <a:blip r:embed="rId274"/>
                          <a:stretch>
                            <a:fillRect/>
                          </a:stretch>
                        </pic:blipFill>
                        <pic:spPr bwMode="auto">
                          <a:xfrm>
                            <a:off x="0" y="0"/>
                            <a:ext cx="4226079" cy="21365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3.38: Monthly count of law enforcement incidents in the Caribbean region by date of incident creation.</w:t>
            </w:r>
          </w:p>
          <w:bookmarkEnd w:id="277"/>
        </w:tc>
      </w:tr>
    </w:tbl>
    <w:bookmarkEnd w:id="278"/>
    <w:bookmarkEnd w:id="279"/>
    <w:bookmarkStart w:id="285" w:name="protection-of-ecosystems"/>
    <w:p>
      <w:pPr>
        <w:pStyle w:val="Heading2"/>
      </w:pPr>
      <w:r>
        <w:t xml:space="preserve">3.7 Protection of ecosystems</w:t>
      </w:r>
    </w:p>
    <w:bookmarkStart w:id="284" w:name="X977ddd2377d61139b5633f48ca332281c0893b8"/>
    <w:p>
      <w:pPr>
        <w:pStyle w:val="Heading3"/>
      </w:pPr>
      <w:r>
        <w:t xml:space="preserve">3.7.1 Percent coral cover and coral species diversity</w:t>
      </w:r>
    </w:p>
    <w:p>
      <w:pPr>
        <w:pStyle w:val="FirstParagraph"/>
      </w:pPr>
      <w:r>
        <w:t xml:space="preserve">Coral reef ecosystem integrity is a major concern for stakeholders in the U.S. Caribbean region</w:t>
      </w:r>
      <w:r>
        <w:t xml:space="preserve"> </w:t>
      </w:r>
      <w:r>
        <w:t xml:space="preserve">(Seara et al. 2024)</w:t>
      </w:r>
      <w:r>
        <w:t xml:space="preserve">. The PRCRMP and TRCMP have measured benthic cover at fixed transects for over two decades, allowing for a comparison over time. Coral species richness was calculated based on the average number of hard coral species per transect, and percent coral cover is reported by….(need to fill in). Trends in species richness for both Puerto Rico and the USVI fluctuate over time with no clear trend, although there has been a sudden decline in recent years. Percent coral cover has dropped significantly throughout the 25-year time period with large declines occurring in 2005 and 2019, coinciding with major bleaching events (</w:t>
      </w:r>
      <w:hyperlink w:anchor="fig-coral">
        <w:r>
          <w:rPr>
            <w:rStyle w:val="Hyperlink"/>
          </w:rPr>
          <w:t xml:space="preserve">Figure 3.39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3" w:name="fig-coral"/>
          <w:p>
            <w:pPr>
              <w:pStyle w:val="Compact"/>
              <w:jc w:val="center"/>
            </w:pPr>
            <w:r>
              <w:drawing>
                <wp:inline>
                  <wp:extent cx="5150653" cy="2777537"/>
                  <wp:effectExtent b="0" l="0" r="0" t="0"/>
                  <wp:docPr descr="" title="" id="281" name="Picture"/>
                  <a:graphic>
                    <a:graphicData uri="http://schemas.openxmlformats.org/drawingml/2006/picture">
                      <pic:pic>
                        <pic:nvPicPr>
                          <pic:cNvPr descr="indicator_plots/coral_spprichness_cover_plot_final.png" id="282" name="Picture"/>
                          <pic:cNvPicPr>
                            <a:picLocks noChangeArrowheads="1" noChangeAspect="1"/>
                          </pic:cNvPicPr>
                        </pic:nvPicPr>
                        <pic:blipFill>
                          <a:blip r:embed="rId280"/>
                          <a:stretch>
                            <a:fillRect/>
                          </a:stretch>
                        </pic:blipFill>
                        <pic:spPr bwMode="auto">
                          <a:xfrm>
                            <a:off x="0" y="0"/>
                            <a:ext cx="5150653"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3.39: Percent coral cover and coral species richness (average number of species per transect) from TCRMP and PRCRMP biological surveys over time.</w:t>
            </w:r>
          </w:p>
          <w:bookmarkEnd w:id="283"/>
        </w:tc>
      </w:tr>
    </w:tbl>
    <w:bookmarkEnd w:id="284"/>
    <w:bookmarkEnd w:id="285"/>
    <w:bookmarkEnd w:id="286"/>
    <w:bookmarkStart w:id="296" w:name="integrated-ecosystem-perspectives"/>
    <w:p>
      <w:pPr>
        <w:pStyle w:val="Heading1"/>
      </w:pPr>
      <w:r>
        <w:t xml:space="preserve">4. Integrated ecosystem perspectives</w:t>
      </w:r>
    </w:p>
    <w:bookmarkStart w:id="295" w:name="section"/>
    <w:p>
      <w:pPr>
        <w:pStyle w:val="Heading2"/>
      </w:pPr>
    </w:p>
    <w:p>
      <w:pPr>
        <w:pStyle w:val="FirstParagraph"/>
      </w:pPr>
      <w:r>
        <w:t xml:space="preserve">For the purpose of synthesizing the information contained in the full suite of indicators presented in this report, we analyze the full indicator suite using multivariate methods. Principal components analysis (PCA) is a statistical method that distills a large number of potentially related indicators into a smaller number of indices representing most of the variability in the data set. We analyze the indicator suite separately by category: 1) risks to meeting management objectives, 2) management objective indicators based on fishery-independent data, 3) management objective indicators based on fishery-dependent data, and 4) other management objective indicators. A traffic light plot of the indicator suite is presented for the purpose of comprehensively viewing changes in the different parts of the ecosystem over time (</w:t>
      </w:r>
      <w:hyperlink w:anchor="fig-traffic">
        <w:r>
          <w:rPr>
            <w:rStyle w:val="Hyperlink"/>
          </w:rPr>
          <w:t xml:space="preserve">Figure 4.1</w:t>
        </w:r>
      </w:hyperlink>
      <w:r>
        <w:t xml:space="preserve">). A biplot of the principal components analysis is presented to convey temporal patterns in the progression of ecosystem status (</w:t>
      </w:r>
      <w:hyperlink w:anchor="fig-PCA">
        <w:r>
          <w:rPr>
            <w:rStyle w:val="Hyperlink"/>
          </w:rPr>
          <w:t xml:space="preserve">Figure 4.2</w:t>
        </w:r>
      </w:hyperlink>
      <w:r>
        <w:t xml:space="preserve">). PCA was carried out on a scaled matrix for all indicators with at least 12 years of data; any missing values were imputed with means of the time series. In the biplot, the labels represent time (years 2011 – 2023), the rainbow line represents chronology between adjacent years, and the distance between points conveys how different the indicator values were in those years.</w:t>
      </w:r>
    </w:p>
    <w:tbl>
      <w:tblPr>
        <w:tblStyle w:val="Table"/>
        <w:tblW w:type="pct" w:w="5000"/>
        <w:tblLayout w:type="fixed"/>
        <w:tblLook w:firstRow="0" w:lastRow="0" w:firstColumn="0" w:lastColumn="0" w:noHBand="0" w:noVBand="0" w:val="0000"/>
      </w:tblPr>
      <w:tblGrid>
        <w:gridCol w:w="7920"/>
      </w:tblGrid>
      <w:tr>
        <w:tc>
          <w:tcPr/>
          <w:bookmarkStart w:id="290" w:name="fig-traffic"/>
          <w:p>
            <w:pPr>
              <w:pStyle w:val="Compact"/>
              <w:jc w:val="center"/>
            </w:pPr>
            <w:r>
              <w:drawing>
                <wp:inline>
                  <wp:extent cx="2377440" cy="6256802"/>
                  <wp:effectExtent b="0" l="0" r="0" t="0"/>
                  <wp:docPr descr="" title="" id="288" name="Picture"/>
                  <a:graphic>
                    <a:graphicData uri="http://schemas.openxmlformats.org/drawingml/2006/picture">
                      <pic:pic>
                        <pic:nvPicPr>
                          <pic:cNvPr descr="indicator_plots/traffic.png" id="289" name="Picture"/>
                          <pic:cNvPicPr>
                            <a:picLocks noChangeArrowheads="1" noChangeAspect="1"/>
                          </pic:cNvPicPr>
                        </pic:nvPicPr>
                        <pic:blipFill>
                          <a:blip r:embed="rId287"/>
                          <a:stretch>
                            <a:fillRect/>
                          </a:stretch>
                        </pic:blipFill>
                        <pic:spPr bwMode="auto">
                          <a:xfrm>
                            <a:off x="0" y="0"/>
                            <a:ext cx="2377440" cy="62568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Traffic light plot representing the value of the indicator each year according to quintiles; colors from red to yellow to blue show that the indicator moving between below, at, and above average, respectively (see legend). Indicators are grouped by category, and appear on the plot sorted by their loading (i.e., their influence) from a principal components analysis. In this way, indicators showing similar patterns across time are grouped more closely together.</w:t>
            </w:r>
          </w:p>
          <w:bookmarkEnd w:id="29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94" w:name="fig-PCA"/>
          <w:p>
            <w:pPr>
              <w:pStyle w:val="Compact"/>
              <w:jc w:val="center"/>
            </w:pPr>
            <w:r>
              <w:drawing>
                <wp:inline>
                  <wp:extent cx="4457700" cy="5572125"/>
                  <wp:effectExtent b="0" l="0" r="0" t="0"/>
                  <wp:docPr descr="" title="" id="292" name="Picture"/>
                  <a:graphic>
                    <a:graphicData uri="http://schemas.openxmlformats.org/drawingml/2006/picture">
                      <pic:pic>
                        <pic:nvPicPr>
                          <pic:cNvPr descr="indicator_plots/pcas.png" id="293" name="Picture"/>
                          <pic:cNvPicPr>
                            <a:picLocks noChangeArrowheads="1" noChangeAspect="1"/>
                          </pic:cNvPicPr>
                        </pic:nvPicPr>
                        <pic:blipFill>
                          <a:blip r:embed="rId291"/>
                          <a:stretch>
                            <a:fillRect/>
                          </a:stretch>
                        </pic:blipFill>
                        <pic:spPr bwMode="auto">
                          <a:xfrm>
                            <a:off x="0" y="0"/>
                            <a:ext cx="4457700" cy="55721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Left: Yearly scores of the first two components of a principal components analysis (PCA) for three groups of indicators, based on indicator values from 2011 – 2023. Right: Loadings plots show the relative influence of each indicator in driving the temporal trends observed on the left panel. Loadings with an absolute value greater than 0.2 are considered to be significant.</w:t>
            </w:r>
          </w:p>
          <w:bookmarkEnd w:id="294"/>
        </w:tc>
      </w:tr>
    </w:tbl>
    <w:p>
      <w:pPr>
        <w:pStyle w:val="BodyText"/>
      </w:pPr>
      <w:r>
        <w:t xml:space="preserve">Many indicators are based on time series of limited extent or contain data gaps, which makes it challenging to elucidate overall trends. However, the traffic plot conveys that many indicator values undergo rapid change in the period 2017-2021, and the PCA biplots confirm these patterns as there are larger two-dimensional shifts between these years. These shifts are most likely driven by several major stressor events in this time period, including the major hurricanes Maria and Irma (2017) and the COVID pandemic (2020-2021). Together, the multivariate analyses suggest that these events have had some destabilizing impacts on the U.S. Caribbean fishery ecosystem.</w:t>
      </w:r>
    </w:p>
    <w:bookmarkEnd w:id="295"/>
    <w:bookmarkEnd w:id="296"/>
    <w:bookmarkStart w:id="298" w:name="research-recommendations"/>
    <w:p>
      <w:pPr>
        <w:pStyle w:val="Heading1"/>
      </w:pPr>
      <w:r>
        <w:t xml:space="preserve">5. Research recommendations</w:t>
      </w:r>
    </w:p>
    <w:bookmarkStart w:id="297" w:name="Xc9bd44774d0ee1884ac6265142da93fb3abb0ef"/>
    <w:p>
      <w:pPr>
        <w:pStyle w:val="Heading2"/>
      </w:pPr>
      <w:r>
        <w:t xml:space="preserve">5.1 Include data gaps, other discussion material</w:t>
      </w:r>
    </w:p>
    <w:p>
      <w:pPr>
        <w:pStyle w:val="FirstParagraph"/>
      </w:pPr>
      <w:r>
        <w:rPr>
          <w:i/>
          <w:iCs/>
        </w:rPr>
        <w:t xml:space="preserve">This section still needs to be filled out. Please type in some suggestions here if you have any research recommendations, things you would have liked to see in this report, or any gaps you’ve noticed.</w:t>
      </w:r>
    </w:p>
    <w:bookmarkEnd w:id="297"/>
    <w:bookmarkEnd w:id="298"/>
    <w:bookmarkStart w:id="302" w:name="acknowledgments"/>
    <w:p>
      <w:pPr>
        <w:pStyle w:val="Heading1"/>
      </w:pPr>
      <w:r>
        <w:t xml:space="preserve">6. Acknowledgments</w:t>
      </w:r>
    </w:p>
    <w:bookmarkStart w:id="299" w:name="contributions"/>
    <w:p>
      <w:pPr>
        <w:pStyle w:val="Heading2"/>
      </w:pPr>
      <w:r>
        <w:t xml:space="preserve">6.1 Contributions</w:t>
      </w:r>
    </w:p>
    <w:p>
      <w:pPr>
        <w:pStyle w:val="FirstParagraph"/>
      </w:pPr>
      <w:r>
        <w:t xml:space="preserve">This report would like to acknowledge the efforts and contributions of:</w:t>
      </w:r>
      <w:r>
        <w:t xml:space="preserve"> </w:t>
      </w:r>
      <w:r>
        <w:t xml:space="preserve">The National Coral Reef Monitoring Program- NOAA Coral Reef Conservation Program, project number 743, as well as the Caribbean Fishery Management Council’s District Advisory Panels for their conceptual model work, the Caribbean Fishery Management Council Technical Advisory Panels, the Caribbean Fishery Management Council Science and Statistical Committee, the Caribbean Fishery Management Council staff, and the NOAA Southeast Fisheries Science Center Social Science team and the Caribbean Branch staff as well as the NOAA Fisheries Southeast Regional Office.</w:t>
      </w:r>
    </w:p>
    <w:bookmarkEnd w:id="299"/>
    <w:bookmarkStart w:id="301" w:name="resources"/>
    <w:p>
      <w:pPr>
        <w:pStyle w:val="Heading2"/>
      </w:pPr>
      <w:r>
        <w:t xml:space="preserve">6.2 Resources</w:t>
      </w:r>
    </w:p>
    <w:p>
      <w:pPr>
        <w:pStyle w:val="FirstParagraph"/>
      </w:pPr>
      <w:r>
        <w:t xml:space="preserve">This repo and GitHub Action was based on the Openscapes tutorial</w:t>
      </w:r>
      <w:r>
        <w:t xml:space="preserve"> </w:t>
      </w:r>
      <w:hyperlink r:id="rId300">
        <w:r>
          <w:rPr>
            <w:rStyle w:val="Hyperlink"/>
          </w:rPr>
          <w:t xml:space="preserve">quarto-website-tutorial</w:t>
        </w:r>
      </w:hyperlink>
      <w:r>
        <w:t xml:space="preserve"> </w:t>
      </w:r>
      <w:r>
        <w:t xml:space="preserve">by Julia Lowndes and Stefanie Butland.</w:t>
      </w:r>
    </w:p>
    <w:bookmarkEnd w:id="301"/>
    <w:bookmarkEnd w:id="302"/>
    <w:bookmarkStart w:id="305" w:name="contributors"/>
    <w:p>
      <w:pPr>
        <w:pStyle w:val="Heading1"/>
      </w:pPr>
      <w:r>
        <w:t xml:space="preserve">7. Contributors</w:t>
      </w:r>
    </w:p>
    <w:bookmarkStart w:id="303" w:name="editors"/>
    <w:p>
      <w:pPr>
        <w:pStyle w:val="Heading2"/>
      </w:pPr>
      <w:r>
        <w:t xml:space="preserve">7.1</w:t>
      </w:r>
      <w:r>
        <w:t xml:space="preserve"> </w:t>
      </w:r>
      <w:r>
        <w:rPr>
          <w:b/>
          <w:bCs/>
        </w:rPr>
        <w:t xml:space="preserve">Editors</w:t>
      </w:r>
    </w:p>
    <w:p>
      <w:pPr>
        <w:pStyle w:val="FirstParagraph"/>
      </w:pPr>
      <w:r>
        <w:t xml:space="preserve">Mandy Karnauskas, Carissa Gervasi</w:t>
      </w:r>
    </w:p>
    <w:bookmarkEnd w:id="303"/>
    <w:bookmarkStart w:id="304" w:name="contributors-1"/>
    <w:p>
      <w:pPr>
        <w:pStyle w:val="Heading2"/>
      </w:pPr>
      <w:r>
        <w:t xml:space="preserve">7.2</w:t>
      </w:r>
      <w:r>
        <w:t xml:space="preserve"> </w:t>
      </w:r>
      <w:r>
        <w:rPr>
          <w:b/>
          <w:bCs/>
        </w:rPr>
        <w:t xml:space="preserve">Contributors</w:t>
      </w:r>
    </w:p>
    <w:p>
      <w:pPr>
        <w:pStyle w:val="FirstParagraph"/>
      </w:pPr>
      <w:r>
        <w:t xml:space="preserve">Kelly Montenero, Seann Regan, Amy Freitag, Andrea Chan, Chuanmin Hu, Erica K. Towle, Laura Jay Grove, Jeremiah Blondeau, Sarah Groves, Shay Viehman, Nicole Besemer, Juan Agar, Kevin McCarthy, Manoj Shivlani, Mike Jepson, Adyan Rios, Matt McPherson, Miguel Figuerola, Nicole Angeli, Sennai Habtes, Dione Swanson, Liajay Rivera</w:t>
      </w:r>
    </w:p>
    <w:bookmarkEnd w:id="304"/>
    <w:bookmarkEnd w:id="305"/>
    <w:bookmarkStart w:id="351" w:name="references"/>
    <w:p>
      <w:pPr>
        <w:pStyle w:val="Heading1"/>
      </w:pPr>
      <w:r>
        <w:t xml:space="preserve">References</w:t>
      </w:r>
    </w:p>
    <w:bookmarkStart w:id="350" w:name="refs"/>
    <w:bookmarkStart w:id="307" w:name="ref-agar2022"/>
    <w:p>
      <w:pPr>
        <w:pStyle w:val="Bibliography"/>
      </w:pPr>
      <w:r>
        <w:t xml:space="preserve">Agar, J., B. Stoffle, M. Shivlani, D. Matos-Caraballo, A. Mastitski, and F. Martin. 2022.</w:t>
      </w:r>
      <w:r>
        <w:t xml:space="preserve"> </w:t>
      </w:r>
      <w:r>
        <w:t xml:space="preserve">“One-Year COVID-19 Pandemic Impacts on U.S. Caribbean Small-Scale Fisheries with a Note on the Puerto Rican Earthquake Swarm of 2020 and 2021. NOAA Technical Memorandum NMFS-SEFSC-759.”</w:t>
      </w:r>
      <w:r>
        <w:t xml:space="preserve"> </w:t>
      </w:r>
      <w:hyperlink r:id="rId306">
        <w:r>
          <w:rPr>
            <w:rStyle w:val="Hyperlink"/>
          </w:rPr>
          <w:t xml:space="preserve">https://repository.library.noaa.gov/view/noaa/47711</w:t>
        </w:r>
      </w:hyperlink>
      <w:r>
        <w:t xml:space="preserve">.</w:t>
      </w:r>
    </w:p>
    <w:bookmarkEnd w:id="307"/>
    <w:bookmarkStart w:id="309" w:name="ref-clements"/>
    <w:p>
      <w:pPr>
        <w:pStyle w:val="Bibliography"/>
      </w:pPr>
      <w:r>
        <w:t xml:space="preserve">Clements, Janet, Vicente Feliciano, and Charles Colgan. n.d.</w:t>
      </w:r>
      <w:r>
        <w:t xml:space="preserve"> </w:t>
      </w:r>
      <w:r>
        <w:t xml:space="preserve">“Describing the Ocean Economies of the U.S. Virgin Islands and Puerto Rico.”</w:t>
      </w:r>
      <w:r>
        <w:t xml:space="preserve"> </w:t>
      </w:r>
      <w:hyperlink r:id="rId308">
        <w:r>
          <w:rPr>
            <w:rStyle w:val="Hyperlink"/>
          </w:rPr>
          <w:t xml:space="preserve">https://repository.library.noaa.gov/view/noaa/20724</w:t>
        </w:r>
      </w:hyperlink>
      <w:r>
        <w:t xml:space="preserve">.</w:t>
      </w:r>
    </w:p>
    <w:bookmarkEnd w:id="309"/>
    <w:bookmarkStart w:id="310" w:name="X479f3f7cfc66591831710d94c1da448064309fa"/>
    <w:p>
      <w:pPr>
        <w:pStyle w:val="Bibliography"/>
      </w:pPr>
      <w:r>
        <w:t xml:space="preserve">Employment, U. S., and Training Administration. 2024.</w:t>
      </w:r>
      <w:r>
        <w:t xml:space="preserve"> </w:t>
      </w:r>
      <w:r>
        <w:t xml:space="preserve">“U.s. Employment and Training Administration, Insured Unemployment Rate in the u.s. Virgin Islands [VIRINSUREDUR], Retrieved from FRED, Federal Reserve Bank of St. Louis; Https://Fred.stlouisfed.org/Series/VIRINSUREDUR, May 16, 2024.”</w:t>
      </w:r>
    </w:p>
    <w:bookmarkEnd w:id="310"/>
    <w:bookmarkStart w:id="312" w:name="ref-froese2024"/>
    <w:p>
      <w:pPr>
        <w:pStyle w:val="Bibliography"/>
      </w:pPr>
      <w:r>
        <w:t xml:space="preserve">Froese, R, and D Pauly. 2024.</w:t>
      </w:r>
      <w:r>
        <w:t xml:space="preserve"> </w:t>
      </w:r>
      <w:r>
        <w:t xml:space="preserve">“FishBase.”</w:t>
      </w:r>
      <w:r>
        <w:t xml:space="preserve"> </w:t>
      </w:r>
      <w:hyperlink r:id="rId311">
        <w:r>
          <w:rPr>
            <w:rStyle w:val="Hyperlink"/>
          </w:rPr>
          <w:t xml:space="preserve">www.fishbase.org</w:t>
        </w:r>
      </w:hyperlink>
      <w:r>
        <w:t xml:space="preserve">.</w:t>
      </w:r>
    </w:p>
    <w:bookmarkEnd w:id="312"/>
    <w:bookmarkStart w:id="314" w:name="ref-gini1936"/>
    <w:p>
      <w:pPr>
        <w:pStyle w:val="Bibliography"/>
      </w:pPr>
      <w:r>
        <w:t xml:space="preserve">Gini, C. 1936.</w:t>
      </w:r>
      <w:r>
        <w:t xml:space="preserve"> </w:t>
      </w:r>
      <w:r>
        <w:t xml:space="preserve">“On the Measure of Concentration with Special Reference to Income and Statistics, Colorado College Publication, General Series No. 208, 73-79.”</w:t>
      </w:r>
      <w:r>
        <w:t xml:space="preserve"> </w:t>
      </w:r>
      <w:hyperlink r:id="rId313">
        <w:r>
          <w:rPr>
            <w:rStyle w:val="Hyperlink"/>
          </w:rPr>
          <w:t xml:space="preserve">https://cir.nii.ac.jp/crid/1370861704783841681</w:t>
        </w:r>
      </w:hyperlink>
      <w:r>
        <w:t xml:space="preserve">.</w:t>
      </w:r>
    </w:p>
    <w:bookmarkEnd w:id="314"/>
    <w:bookmarkStart w:id="316" w:name="ref-hu2012"/>
    <w:p>
      <w:pPr>
        <w:pStyle w:val="Bibliography"/>
      </w:pPr>
      <w:r>
        <w:t xml:space="preserve">Hu, Chuanmin, Zhongping Lee, and Bryan Franz. 2012.</w:t>
      </w:r>
      <w:r>
        <w:t xml:space="preserve"> </w:t>
      </w:r>
      <w:r>
        <w:t xml:space="preserve">“Chlorophyll Aalgorithms for Oligotrophic Oceans: A Novel Approach Based on Three-Band Reflectance Difference.”</w:t>
      </w:r>
      <w:r>
        <w:t xml:space="preserve"> </w:t>
      </w:r>
      <w:r>
        <w:rPr>
          <w:i/>
          <w:iCs/>
        </w:rPr>
        <w:t xml:space="preserve">Journal of Geophysical Research: Oceans</w:t>
      </w:r>
      <w:r>
        <w:t xml:space="preserve"> </w:t>
      </w:r>
      <w:r>
        <w:t xml:space="preserve">117 (C1).</w:t>
      </w:r>
      <w:r>
        <w:t xml:space="preserve"> </w:t>
      </w:r>
      <w:hyperlink r:id="rId315">
        <w:r>
          <w:rPr>
            <w:rStyle w:val="Hyperlink"/>
          </w:rPr>
          <w:t xml:space="preserve">https://doi.org/10.1029/2011JC007395</w:t>
        </w:r>
      </w:hyperlink>
      <w:r>
        <w:t xml:space="preserve">.</w:t>
      </w:r>
    </w:p>
    <w:bookmarkEnd w:id="316"/>
    <w:bookmarkStart w:id="318" w:name="ref-jepson2013"/>
    <w:p>
      <w:pPr>
        <w:pStyle w:val="Bibliography"/>
      </w:pPr>
      <w:r>
        <w:t xml:space="preserve">Jepson, Michael, and Lisa L. (Lisa Lynne) Colburn. 2013.</w:t>
      </w:r>
      <w:r>
        <w:t xml:space="preserve"> </w:t>
      </w:r>
      <w:r>
        <w:t xml:space="preserve">“Development of Social Indicators of Fishing Community Vulnerability and Resilience in the U.S. Southeast and Northeast Regions. U.S. Dept. Of Commerce., NOAA Technical Memorandum NMFS-F/SPO-129, 64 p.”</w:t>
      </w:r>
      <w:r>
        <w:t xml:space="preserve"> </w:t>
      </w:r>
      <w:hyperlink r:id="rId317">
        <w:r>
          <w:rPr>
            <w:rStyle w:val="Hyperlink"/>
          </w:rPr>
          <w:t xml:space="preserve">https://repository.library.noaa.gov/view/noaa/4438</w:t>
        </w:r>
      </w:hyperlink>
      <w:r>
        <w:t xml:space="preserve">.</w:t>
      </w:r>
    </w:p>
    <w:bookmarkEnd w:id="318"/>
    <w:bookmarkStart w:id="320" w:name="ref-knapp2010"/>
    <w:p>
      <w:pPr>
        <w:pStyle w:val="Bibliography"/>
      </w:pPr>
      <w:r>
        <w:t xml:space="preserve">Knapp, Kenneth R., Michael C. Kruk, David H. Levinson, Howard J. Diamond, and Charles J. Neumann. 2010.</w:t>
      </w:r>
      <w:r>
        <w:t xml:space="preserve"> </w:t>
      </w:r>
      <w:r>
        <w:t xml:space="preserve">“The International Best Track Archive for Climate Stewardship (IBTrACS),”</w:t>
      </w:r>
      <w:r>
        <w:t xml:space="preserve"> </w:t>
      </w:r>
      <w:r>
        <w:t xml:space="preserve">March.</w:t>
      </w:r>
      <w:r>
        <w:t xml:space="preserve"> </w:t>
      </w:r>
      <w:hyperlink r:id="rId319">
        <w:r>
          <w:rPr>
            <w:rStyle w:val="Hyperlink"/>
          </w:rPr>
          <w:t xml:space="preserve">https://doi.org/10.1175/2009BAMS2755.1</w:t>
        </w:r>
      </w:hyperlink>
      <w:r>
        <w:t xml:space="preserve">.</w:t>
      </w:r>
    </w:p>
    <w:bookmarkEnd w:id="320"/>
    <w:bookmarkStart w:id="322" w:name="ref-deleivamoreno2000"/>
    <w:p>
      <w:pPr>
        <w:pStyle w:val="Bibliography"/>
      </w:pPr>
      <w:r>
        <w:t xml:space="preserve">Leiva Moreno, J. I. de, V. N. Agostini, J. F. Caddy, and F. Carocci. 2000.</w:t>
      </w:r>
      <w:r>
        <w:t xml:space="preserve"> </w:t>
      </w:r>
      <w:r>
        <w:t xml:space="preserve">“Is the Pelagic-Demersal Ratio from Fishery Landings a Useful Proxy for Nutrient Availability? A Preliminary Data Exploration for the Semi-Enclosed Seas Around Europe.”</w:t>
      </w:r>
      <w:r>
        <w:t xml:space="preserve"> </w:t>
      </w:r>
      <w:r>
        <w:rPr>
          <w:i/>
          <w:iCs/>
        </w:rPr>
        <w:t xml:space="preserve">ICES Journal of Marine Science</w:t>
      </w:r>
      <w:r>
        <w:t xml:space="preserve"> </w:t>
      </w:r>
      <w:r>
        <w:t xml:space="preserve">57 (4): 1091–1102.</w:t>
      </w:r>
      <w:r>
        <w:t xml:space="preserve"> </w:t>
      </w:r>
      <w:hyperlink r:id="rId321">
        <w:r>
          <w:rPr>
            <w:rStyle w:val="Hyperlink"/>
          </w:rPr>
          <w:t xml:space="preserve">https://doi.org/10.1006/jmsc.2000.0705</w:t>
        </w:r>
      </w:hyperlink>
      <w:r>
        <w:t xml:space="preserve">.</w:t>
      </w:r>
    </w:p>
    <w:bookmarkEnd w:id="322"/>
    <w:bookmarkStart w:id="323" w:name="X3e324e8685904e626271f3b39cfcc81d9c021f8"/>
    <w:p>
      <w:pPr>
        <w:pStyle w:val="Bibliography"/>
      </w:pPr>
      <w:r>
        <w:t xml:space="preserve">Natural, Puerto Rico Department of, and Environmental Resources. 2019.</w:t>
      </w:r>
      <w:r>
        <w:t xml:space="preserve"> </w:t>
      </w:r>
      <w:r>
        <w:t xml:space="preserve">“Puerto Rico Long-Term Coral Reef Monitoring Program Database Compilation: Substrate Cover Percent, Octocoral Colony Counts, Macro Invertebrate Densities, Fish Densities, and Fish Biomass from 1999 to 2023 (NCEI Accession 0204647). NOAA National Centers for Environmental Information. Dataset. Https://Www.ncei.noaa.gov/Archive/Accession/0204647. Accessed 2/6/2024.”</w:t>
      </w:r>
    </w:p>
    <w:bookmarkEnd w:id="323"/>
    <w:bookmarkStart w:id="324" w:name="ref-noaacoralreefwatch2019"/>
    <w:p>
      <w:pPr>
        <w:pStyle w:val="Bibliography"/>
      </w:pPr>
      <w:r>
        <w:t xml:space="preserve">NOAA Coral Reef Watch. 2019.</w:t>
      </w:r>
      <w:r>
        <w:t xml:space="preserve"> </w:t>
      </w:r>
      <w:r>
        <w:rPr>
          <w:i/>
          <w:iCs/>
        </w:rPr>
        <w:t xml:space="preserve">NOAA Coral Reef Watch 5km Regional Virtual Stations Degree Heating Weeks V3.1 Jan 1, 1985 - Dec 31, 2023. Silver Spring, MD. USA: NOAA Coral Reef Watch. Data Set Accessed 2024-10-31 at Https://Coralreefwatch.noaa.gov/Product/Vs/Data.php</w:t>
      </w:r>
      <w:r>
        <w:t xml:space="preserve">.</w:t>
      </w:r>
    </w:p>
    <w:bookmarkEnd w:id="324"/>
    <w:bookmarkStart w:id="326" w:name="ref-noaafisheries2024"/>
    <w:p>
      <w:pPr>
        <w:pStyle w:val="Bibliography"/>
      </w:pPr>
      <w:r>
        <w:t xml:space="preserve">NOAA Fisheries. 2024.</w:t>
      </w:r>
      <w:r>
        <w:t xml:space="preserve"> </w:t>
      </w:r>
      <w:r>
        <w:t xml:space="preserve">“Social Indicators Supporting Information.”</w:t>
      </w:r>
      <w:r>
        <w:t xml:space="preserve"> </w:t>
      </w:r>
      <w:hyperlink r:id="rId325">
        <w:r>
          <w:rPr>
            <w:rStyle w:val="Hyperlink"/>
          </w:rPr>
          <w:t xml:space="preserve">https://www.fisheries.noaa.gov/national/socioeconomics/social-indicators-supporting-information</w:t>
        </w:r>
      </w:hyperlink>
      <w:r>
        <w:t xml:space="preserve">.</w:t>
      </w:r>
    </w:p>
    <w:bookmarkEnd w:id="326"/>
    <w:bookmarkStart w:id="328" w:name="ref-pauly2015"/>
    <w:p>
      <w:pPr>
        <w:pStyle w:val="Bibliography"/>
      </w:pPr>
      <w:r>
        <w:t xml:space="preserve">Pauly, D, and D Zeller. 2015.</w:t>
      </w:r>
      <w:r>
        <w:t xml:space="preserve"> </w:t>
      </w:r>
      <w:r>
        <w:rPr>
          <w:i/>
          <w:iCs/>
        </w:rPr>
        <w:t xml:space="preserve">Sea Around Us Concepts, Design and Data</w:t>
      </w:r>
      <w:r>
        <w:t xml:space="preserve">. Sea Around Us, Institute for the Oceans; Fisheries, University of British Columbia, Vancouver, Canada.</w:t>
      </w:r>
      <w:r>
        <w:t xml:space="preserve"> </w:t>
      </w:r>
      <w:hyperlink r:id="rId327">
        <w:r>
          <w:rPr>
            <w:rStyle w:val="Hyperlink"/>
          </w:rPr>
          <w:t xml:space="preserve">www.seaaroundus.org</w:t>
        </w:r>
      </w:hyperlink>
      <w:r>
        <w:t xml:space="preserve">.</w:t>
      </w:r>
    </w:p>
    <w:bookmarkEnd w:id="328"/>
    <w:bookmarkStart w:id="330" w:name="ref-reynolds2007"/>
    <w:p>
      <w:pPr>
        <w:pStyle w:val="Bibliography"/>
      </w:pPr>
      <w:r>
        <w:t xml:space="preserve">Reynolds, Richard W., Thomas M. Smith, Chunying Liu, Dudley B. Chelton, Kenneth S. Casey, and Michael G. Schlax. 2007.</w:t>
      </w:r>
      <w:r>
        <w:t xml:space="preserve"> </w:t>
      </w:r>
      <w:r>
        <w:t xml:space="preserve">“Daily High-Resolution-Blended Analyses for Sea Surface Temperature,”</w:t>
      </w:r>
      <w:r>
        <w:t xml:space="preserve"> </w:t>
      </w:r>
      <w:r>
        <w:t xml:space="preserve">November.</w:t>
      </w:r>
      <w:r>
        <w:t xml:space="preserve"> </w:t>
      </w:r>
      <w:hyperlink r:id="rId329">
        <w:r>
          <w:rPr>
            <w:rStyle w:val="Hyperlink"/>
          </w:rPr>
          <w:t xml:space="preserve">https://doi.org/10.1175/2007JCLI1824.1</w:t>
        </w:r>
      </w:hyperlink>
      <w:r>
        <w:t xml:space="preserve">.</w:t>
      </w:r>
    </w:p>
    <w:bookmarkEnd w:id="330"/>
    <w:bookmarkStart w:id="332" w:name="ref-rochet2003"/>
    <w:p>
      <w:pPr>
        <w:pStyle w:val="Bibliography"/>
      </w:pPr>
      <w:r>
        <w:t xml:space="preserve">Rochet, Marie-Joëlle, and Verena M Trenkel. 2003.</w:t>
      </w:r>
      <w:r>
        <w:t xml:space="preserve"> </w:t>
      </w:r>
      <w:r>
        <w:t xml:space="preserve">“Which Community Indicators Can Measure the Impact of Fishing? A Review and Proposals.”</w:t>
      </w:r>
      <w:r>
        <w:t xml:space="preserve"> </w:t>
      </w:r>
      <w:r>
        <w:rPr>
          <w:i/>
          <w:iCs/>
        </w:rPr>
        <w:t xml:space="preserve">Canadian Journal of Fisheries and Aquatic Sciences</w:t>
      </w:r>
      <w:r>
        <w:t xml:space="preserve"> </w:t>
      </w:r>
      <w:r>
        <w:t xml:space="preserve">60 (1): 86–99.</w:t>
      </w:r>
      <w:r>
        <w:t xml:space="preserve"> </w:t>
      </w:r>
      <w:hyperlink r:id="rId331">
        <w:r>
          <w:rPr>
            <w:rStyle w:val="Hyperlink"/>
          </w:rPr>
          <w:t xml:space="preserve">https://doi.org/10.1139/f02-164</w:t>
        </w:r>
      </w:hyperlink>
      <w:r>
        <w:t xml:space="preserve">.</w:t>
      </w:r>
    </w:p>
    <w:bookmarkEnd w:id="332"/>
    <w:bookmarkStart w:id="334" w:name="ref-seara2024"/>
    <w:p>
      <w:pPr>
        <w:pStyle w:val="Bibliography"/>
      </w:pPr>
      <w:r>
        <w:t xml:space="preserve">Seara, Tarsila, Stacey M. Williams, Kiara Acevedo, Graciela Garcia-Molliner, Orian Tzadik, Michelle Duval, and Juan J. Cruz-Motta. 2024.</w:t>
      </w:r>
      <w:r>
        <w:t xml:space="preserve"> </w:t>
      </w:r>
      <w:r>
        <w:t xml:space="preserve">“Development and Analyses of Stakeholder Driven Conceptual Models to Support the Implementation of Ecosystem-Based Fisheries Management in the U.S. Caribbean.”</w:t>
      </w:r>
      <w:r>
        <w:t xml:space="preserve"> </w:t>
      </w:r>
      <w:r>
        <w:rPr>
          <w:i/>
          <w:iCs/>
        </w:rPr>
        <w:t xml:space="preserve">PLOS ONE</w:t>
      </w:r>
      <w:r>
        <w:t xml:space="preserve"> </w:t>
      </w:r>
      <w:r>
        <w:t xml:space="preserve">19 (5): e0304101.</w:t>
      </w:r>
      <w:r>
        <w:t xml:space="preserve"> </w:t>
      </w:r>
      <w:hyperlink r:id="rId333">
        <w:r>
          <w:rPr>
            <w:rStyle w:val="Hyperlink"/>
          </w:rPr>
          <w:t xml:space="preserve">https://doi.org/10.1371/journal.pone.0304101</w:t>
        </w:r>
      </w:hyperlink>
      <w:r>
        <w:t xml:space="preserve">.</w:t>
      </w:r>
    </w:p>
    <w:bookmarkEnd w:id="334"/>
    <w:bookmarkStart w:id="336" w:name="ref-smith2011"/>
    <w:p>
      <w:pPr>
        <w:pStyle w:val="Bibliography"/>
      </w:pPr>
      <w:r>
        <w:t xml:space="preserve">Smith, Steven G., Jerald S. Ault, James A. Bohnsack, Douglas E. Harper, Jiangang Luo, and David B. McClellan. 2011.</w:t>
      </w:r>
      <w:r>
        <w:t xml:space="preserve"> </w:t>
      </w:r>
      <w:r>
        <w:t xml:space="preserve">“Multispecies Survey Design for Assessing Reef-Fish Stocks, Spatially Explicit Management Performance, and Ecosystem Condition.”</w:t>
      </w:r>
      <w:r>
        <w:t xml:space="preserve"> </w:t>
      </w:r>
      <w:r>
        <w:rPr>
          <w:i/>
          <w:iCs/>
        </w:rPr>
        <w:t xml:space="preserve">Fisheries Research</w:t>
      </w:r>
      <w:r>
        <w:t xml:space="preserve"> </w:t>
      </w:r>
      <w:r>
        <w:t xml:space="preserve">109 (1): 25–41.</w:t>
      </w:r>
      <w:r>
        <w:t xml:space="preserve"> </w:t>
      </w:r>
      <w:hyperlink r:id="rId335">
        <w:r>
          <w:rPr>
            <w:rStyle w:val="Hyperlink"/>
          </w:rPr>
          <w:t xml:space="preserve">https://doi.org/10.1016/j.fishres.2011.01.012</w:t>
        </w:r>
      </w:hyperlink>
      <w:r>
        <w:t xml:space="preserve">.</w:t>
      </w:r>
    </w:p>
    <w:bookmarkEnd w:id="336"/>
    <w:bookmarkStart w:id="338" w:name="ref-sumy2020"/>
    <w:p>
      <w:pPr>
        <w:pStyle w:val="Bibliography"/>
      </w:pPr>
      <w:r>
        <w:t xml:space="preserve">Sumy, Danielle F., Russ Welti, and Michael Hubenthal. 2020.</w:t>
      </w:r>
      <w:r>
        <w:t xml:space="preserve"> </w:t>
      </w:r>
      <w:r>
        <w:t xml:space="preserve">“Applications and Evaluation of the IRIS Earthquake Browser: A Web</w:t>
      </w:r>
      <w:r>
        <w:t xml:space="preserve">-</w:t>
      </w:r>
      <w:r>
        <w:t xml:space="preserve">Based Tool That Enables Multidimensional Earthquake Visualization.”</w:t>
      </w:r>
      <w:r>
        <w:t xml:space="preserve"> </w:t>
      </w:r>
      <w:r>
        <w:rPr>
          <w:i/>
          <w:iCs/>
        </w:rPr>
        <w:t xml:space="preserve">Seismological Research Letters</w:t>
      </w:r>
      <w:r>
        <w:t xml:space="preserve"> </w:t>
      </w:r>
      <w:r>
        <w:t xml:space="preserve">91 (5): 2922–35.</w:t>
      </w:r>
      <w:r>
        <w:t xml:space="preserve"> </w:t>
      </w:r>
      <w:hyperlink r:id="rId337">
        <w:r>
          <w:rPr>
            <w:rStyle w:val="Hyperlink"/>
          </w:rPr>
          <w:t xml:space="preserve">https://doi.org/10.1785/0220190386</w:t>
        </w:r>
      </w:hyperlink>
      <w:r>
        <w:t xml:space="preserve">.</w:t>
      </w:r>
    </w:p>
    <w:bookmarkEnd w:id="338"/>
    <w:bookmarkStart w:id="339" w:name="ref-u.s.bureauoflaborstatistics2024"/>
    <w:p>
      <w:pPr>
        <w:pStyle w:val="Bibliography"/>
      </w:pPr>
      <w:r>
        <w:t xml:space="preserve">U. S. Bureau of Labor Statistics. 2024.</w:t>
      </w:r>
      <w:r>
        <w:t xml:space="preserve"> </w:t>
      </w:r>
      <w:r>
        <w:t xml:space="preserve">“U.s. Bureau of Labor Statistics, Unemployment Rate in Puerto Rico [PRUR], Retrieved from FRED, Federal Reserve Bank of St. Louis; Https://Fred.stlouisfed.org/Series/PRUR, May 16, 2024.”</w:t>
      </w:r>
    </w:p>
    <w:bookmarkEnd w:id="339"/>
    <w:bookmarkStart w:id="341" w:name="X9bcb6bf409cf0071b7a8ede445c3771785696b1"/>
    <w:p>
      <w:pPr>
        <w:pStyle w:val="Bibliography"/>
      </w:pPr>
      <w:r>
        <w:t xml:space="preserve">United States Environmental Protection Agency. 1986.</w:t>
      </w:r>
      <w:r>
        <w:t xml:space="preserve"> </w:t>
      </w:r>
      <w:r>
        <w:t xml:space="preserve">“Ambient Water Quality Criteria for Bacteria - 1986. Office of Water Regulations and Standards, Criteria and Standards Division. EPA440/5-84-002. Washington, DC.”</w:t>
      </w:r>
      <w:r>
        <w:t xml:space="preserve"> </w:t>
      </w:r>
      <w:hyperlink r:id="rId340">
        <w:r>
          <w:rPr>
            <w:rStyle w:val="Hyperlink"/>
          </w:rPr>
          <w:t xml:space="preserve">https://www.regulations.gov/document/EPA-HQ-OW-2007-0808-0001</w:t>
        </w:r>
      </w:hyperlink>
      <w:r>
        <w:t xml:space="preserve">.</w:t>
      </w:r>
    </w:p>
    <w:bookmarkEnd w:id="341"/>
    <w:bookmarkStart w:id="343" w:name="X2ea001db8e872e72534338a622dd3ecae97f5f2"/>
    <w:p>
      <w:pPr>
        <w:pStyle w:val="Bibliography"/>
      </w:pPr>
      <w:r>
        <w:t xml:space="preserve">———. 2024.</w:t>
      </w:r>
      <w:r>
        <w:t xml:space="preserve"> </w:t>
      </w:r>
      <w:r>
        <w:t xml:space="preserve">“Indicators: Enterococci.”</w:t>
      </w:r>
      <w:r>
        <w:t xml:space="preserve"> </w:t>
      </w:r>
      <w:hyperlink r:id="rId342">
        <w:r>
          <w:rPr>
            <w:rStyle w:val="Hyperlink"/>
          </w:rPr>
          <w:t xml:space="preserve">https://www.epa.gov/national-aquatic-resource-surveys/indicators-enterococci</w:t>
        </w:r>
      </w:hyperlink>
      <w:r>
        <w:t xml:space="preserve">.</w:t>
      </w:r>
    </w:p>
    <w:bookmarkEnd w:id="343"/>
    <w:bookmarkStart w:id="345" w:name="ref-wang2019"/>
    <w:p>
      <w:pPr>
        <w:pStyle w:val="Bibliography"/>
      </w:pPr>
      <w:r>
        <w:t xml:space="preserve">Wang, Menghua, Chuanmin Hu, Brian B. Barnes, Gary Mitchum, Brian Lapointe, and Joseph P. Montoya. 2019.</w:t>
      </w:r>
      <w:r>
        <w:t xml:space="preserve"> </w:t>
      </w:r>
      <w:r>
        <w:t xml:space="preserve">“The Great Atlantic</w:t>
      </w:r>
      <w:r>
        <w:t xml:space="preserve"> </w:t>
      </w:r>
      <w:r>
        <w:rPr>
          <w:i/>
          <w:iCs/>
        </w:rPr>
        <w:t xml:space="preserve">Sargassum</w:t>
      </w:r>
      <w:r>
        <w:t xml:space="preserve"> </w:t>
      </w:r>
      <w:r>
        <w:t xml:space="preserve">Belt.”</w:t>
      </w:r>
      <w:r>
        <w:t xml:space="preserve"> </w:t>
      </w:r>
      <w:r>
        <w:rPr>
          <w:i/>
          <w:iCs/>
        </w:rPr>
        <w:t xml:space="preserve">Science</w:t>
      </w:r>
      <w:r>
        <w:t xml:space="preserve"> </w:t>
      </w:r>
      <w:r>
        <w:t xml:space="preserve">365: 83–87.</w:t>
      </w:r>
      <w:r>
        <w:t xml:space="preserve"> </w:t>
      </w:r>
      <w:hyperlink r:id="rId344">
        <w:r>
          <w:rPr>
            <w:rStyle w:val="Hyperlink"/>
          </w:rPr>
          <w:t xml:space="preserve">https://www.science.org/doi/10.1126/science.aaw7912</w:t>
        </w:r>
      </w:hyperlink>
      <w:r>
        <w:t xml:space="preserve">.</w:t>
      </w:r>
    </w:p>
    <w:bookmarkEnd w:id="345"/>
    <w:bookmarkStart w:id="347" w:name="ref-wang2009"/>
    <w:p>
      <w:pPr>
        <w:pStyle w:val="Bibliography"/>
      </w:pPr>
      <w:r>
        <w:t xml:space="preserve">Wang, Menghua, SeungHyun Son, and Lawrence W. Harding Jr. 2009.</w:t>
      </w:r>
      <w:r>
        <w:t xml:space="preserve"> </w:t>
      </w:r>
      <w:r>
        <w:t xml:space="preserve">“Retrieval of Diffuse Attenuation Coefficient in the Chesapeake Bay and Turbid Ocean Regions for Satellite Ocean Color Applications.”</w:t>
      </w:r>
      <w:r>
        <w:t xml:space="preserve"> </w:t>
      </w:r>
      <w:r>
        <w:rPr>
          <w:i/>
          <w:iCs/>
        </w:rPr>
        <w:t xml:space="preserve">Journal of Geophysical Research: Oceans</w:t>
      </w:r>
      <w:r>
        <w:t xml:space="preserve"> </w:t>
      </w:r>
      <w:r>
        <w:t xml:space="preserve">114 (C10).</w:t>
      </w:r>
      <w:r>
        <w:t xml:space="preserve"> </w:t>
      </w:r>
      <w:hyperlink r:id="rId346">
        <w:r>
          <w:rPr>
            <w:rStyle w:val="Hyperlink"/>
          </w:rPr>
          <w:t xml:space="preserve">https://doi.org/10.1029/2009JC005286</w:t>
        </w:r>
      </w:hyperlink>
      <w:r>
        <w:t xml:space="preserve">.</w:t>
      </w:r>
    </w:p>
    <w:bookmarkEnd w:id="347"/>
    <w:bookmarkStart w:id="348" w:name="ref-worldbank2024b"/>
    <w:p>
      <w:pPr>
        <w:pStyle w:val="Bibliography"/>
      </w:pPr>
      <w:r>
        <w:t xml:space="preserve">World Bank. 2024a.</w:t>
      </w:r>
      <w:r>
        <w:t xml:space="preserve"> </w:t>
      </w:r>
      <w:r>
        <w:t xml:space="preserve">“Gross Domestic Product for Puerto Rico [NYGDPMKTPCDPRI], Retrieved from FRED, Federal Reserve Bank of St. Louis; Https://Fred.stlouisfed.org/Series/NYGDPMKTPCDPRI, May 16, 2024.”</w:t>
      </w:r>
    </w:p>
    <w:bookmarkEnd w:id="348"/>
    <w:bookmarkStart w:id="349" w:name="ref-worldbank2024a"/>
    <w:p>
      <w:pPr>
        <w:pStyle w:val="Bibliography"/>
      </w:pPr>
      <w:r>
        <w:t xml:space="preserve">———. 2024b.</w:t>
      </w:r>
      <w:r>
        <w:t xml:space="preserve"> </w:t>
      </w:r>
      <w:r>
        <w:t xml:space="preserve">“Gross Domestic Product for u.s. Virgin Islands [MKTGDPVIA646NWDB], Retrieved from FRED, Federal Reserve Bank of St. Louis; Https://Fred.stlouisfed.org/Series/MKTGDPVIA646NWDB, May 16, 2024.”</w:t>
      </w:r>
    </w:p>
    <w:bookmarkEnd w:id="349"/>
    <w:bookmarkEnd w:id="350"/>
    <w:bookmarkEnd w:id="351"/>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8" Target="media/rId28.png" /><Relationship Type="http://schemas.openxmlformats.org/officeDocument/2006/relationships/image" Id="rId23" Target="media/rId23.png" /><Relationship Type="http://schemas.openxmlformats.org/officeDocument/2006/relationships/image" Id="rId49" Target="media/rId49.png" /><Relationship Type="http://schemas.openxmlformats.org/officeDocument/2006/relationships/image" Id="rId212" Target="media/rId212.png" /><Relationship Type="http://schemas.openxmlformats.org/officeDocument/2006/relationships/image" Id="rId216" Target="media/rId216.png" /><Relationship Type="http://schemas.openxmlformats.org/officeDocument/2006/relationships/image" Id="rId224" Target="media/rId224.png" /><Relationship Type="http://schemas.openxmlformats.org/officeDocument/2006/relationships/image" Id="rId220" Target="media/rId220.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259" Target="media/rId259.png" /><Relationship Type="http://schemas.openxmlformats.org/officeDocument/2006/relationships/image" Id="rId192" Target="media/rId192.png" /><Relationship Type="http://schemas.openxmlformats.org/officeDocument/2006/relationships/image" Id="rId75" Target="media/rId75.jpg" /><Relationship Type="http://schemas.openxmlformats.org/officeDocument/2006/relationships/image" Id="rId179" Target="media/rId179.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44" Target="media/rId44.png" /><Relationship Type="http://schemas.openxmlformats.org/officeDocument/2006/relationships/image" Id="rId122" Target="media/rId122.png" /><Relationship Type="http://schemas.openxmlformats.org/officeDocument/2006/relationships/image" Id="rId131" Target="media/rId131.png" /><Relationship Type="http://schemas.openxmlformats.org/officeDocument/2006/relationships/image" Id="rId235" Target="media/rId235.png" /><Relationship Type="http://schemas.openxmlformats.org/officeDocument/2006/relationships/image" Id="rId239" Target="media/rId239.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13" Target="media/rId113.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85" Target="media/rId85.png" /><Relationship Type="http://schemas.openxmlformats.org/officeDocument/2006/relationships/image" Id="rId243" Target="media/rId243.png" /><Relationship Type="http://schemas.openxmlformats.org/officeDocument/2006/relationships/image" Id="rId247" Target="media/rId247.png" /><Relationship Type="http://schemas.openxmlformats.org/officeDocument/2006/relationships/image" Id="rId127" Target="media/rId127.png" /><Relationship Type="http://schemas.openxmlformats.org/officeDocument/2006/relationships/image" Id="rId80" Target="media/rId80.png" /><Relationship Type="http://schemas.openxmlformats.org/officeDocument/2006/relationships/image" Id="rId280" Target="media/rId280.png" /><Relationship Type="http://schemas.openxmlformats.org/officeDocument/2006/relationships/image" Id="rId99" Target="media/rId99.png" /><Relationship Type="http://schemas.openxmlformats.org/officeDocument/2006/relationships/image" Id="rId90" Target="media/rId90.png" /><Relationship Type="http://schemas.openxmlformats.org/officeDocument/2006/relationships/image" Id="rId54" Target="media/rId54.png" /><Relationship Type="http://schemas.openxmlformats.org/officeDocument/2006/relationships/image" Id="rId274" Target="media/rId274.png" /><Relationship Type="http://schemas.openxmlformats.org/officeDocument/2006/relationships/image" Id="rId70" Target="media/rId70.png" /><Relationship Type="http://schemas.openxmlformats.org/officeDocument/2006/relationships/image" Id="rId117" Target="media/rId117.png" /><Relationship Type="http://schemas.openxmlformats.org/officeDocument/2006/relationships/image" Id="rId163" Target="media/rId163.png" /><Relationship Type="http://schemas.openxmlformats.org/officeDocument/2006/relationships/image" Id="rId167" Target="media/rId167.png" /><Relationship Type="http://schemas.openxmlformats.org/officeDocument/2006/relationships/image" Id="rId171" Target="media/rId171.png" /><Relationship Type="http://schemas.openxmlformats.org/officeDocument/2006/relationships/image" Id="rId207" Target="media/rId207.png" /><Relationship Type="http://schemas.openxmlformats.org/officeDocument/2006/relationships/image" Id="rId201" Target="media/rId201.png" /><Relationship Type="http://schemas.openxmlformats.org/officeDocument/2006/relationships/image" Id="rId269" Target="media/rId269.png" /><Relationship Type="http://schemas.openxmlformats.org/officeDocument/2006/relationships/image" Id="rId291" Target="media/rId291.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59" Target="media/rId59.png" /><Relationship Type="http://schemas.openxmlformats.org/officeDocument/2006/relationships/image" Id="rId95" Target="media/rId95.png" /><Relationship Type="http://schemas.openxmlformats.org/officeDocument/2006/relationships/image" Id="rId175" Target="media/rId175.png" /><Relationship Type="http://schemas.openxmlformats.org/officeDocument/2006/relationships/image" Id="rId253" Target="media/rId253.png" /><Relationship Type="http://schemas.openxmlformats.org/officeDocument/2006/relationships/image" Id="rId264" Target="media/rId264.png" /><Relationship Type="http://schemas.openxmlformats.org/officeDocument/2006/relationships/image" Id="rId144" Target="media/rId144.png" /><Relationship Type="http://schemas.openxmlformats.org/officeDocument/2006/relationships/image" Id="rId230" Target="media/rId230.png" /><Relationship Type="http://schemas.openxmlformats.org/officeDocument/2006/relationships/image" Id="rId287" Target="media/rId287.png" /><Relationship Type="http://schemas.openxmlformats.org/officeDocument/2006/relationships/image" Id="rId64" Target="media/rId64.png" /><Relationship Type="http://schemas.openxmlformats.org/officeDocument/2006/relationships/image" Id="rId196" Target="media/rId196.png" /><Relationship Type="http://schemas.openxmlformats.org/officeDocument/2006/relationships/hyperlink" Id="rId313" Target="https://cir.nii.ac.jp/crid/1370861704783841681" TargetMode="External" /><Relationship Type="http://schemas.openxmlformats.org/officeDocument/2006/relationships/hyperlink" Id="rId321" Target="https://doi.org/10.1006/jmsc.2000.0705" TargetMode="External" /><Relationship Type="http://schemas.openxmlformats.org/officeDocument/2006/relationships/hyperlink" Id="rId335" Target="https://doi.org/10.1016/j.fishres.2011.01.012" TargetMode="External" /><Relationship Type="http://schemas.openxmlformats.org/officeDocument/2006/relationships/hyperlink" Id="rId346" Target="https://doi.org/10.1029/2009JC005286" TargetMode="External" /><Relationship Type="http://schemas.openxmlformats.org/officeDocument/2006/relationships/hyperlink" Id="rId315" Target="https://doi.org/10.1029/2011JC007395" TargetMode="External" /><Relationship Type="http://schemas.openxmlformats.org/officeDocument/2006/relationships/hyperlink" Id="rId331" Target="https://doi.org/10.1139/f02-164" TargetMode="External" /><Relationship Type="http://schemas.openxmlformats.org/officeDocument/2006/relationships/hyperlink" Id="rId329" Target="https://doi.org/10.1175/2007JCLI1824.1" TargetMode="External" /><Relationship Type="http://schemas.openxmlformats.org/officeDocument/2006/relationships/hyperlink" Id="rId319" Target="https://doi.org/10.1175/2009BAMS2755.1" TargetMode="External" /><Relationship Type="http://schemas.openxmlformats.org/officeDocument/2006/relationships/hyperlink" Id="rId333" Target="https://doi.org/10.1371/journal.pone.0304101" TargetMode="External" /><Relationship Type="http://schemas.openxmlformats.org/officeDocument/2006/relationships/hyperlink" Id="rId337" Target="https://doi.org/10.1785/0220190386" TargetMode="External" /><Relationship Type="http://schemas.openxmlformats.org/officeDocument/2006/relationships/hyperlink" Id="rId300" Target="https://github.com/Openscapes/quarto-website-tutorial" TargetMode="External" /><Relationship Type="http://schemas.openxmlformats.org/officeDocument/2006/relationships/hyperlink" Id="rId308" Target="https://repository.library.noaa.gov/view/noaa/20724" TargetMode="External" /><Relationship Type="http://schemas.openxmlformats.org/officeDocument/2006/relationships/hyperlink" Id="rId317" Target="https://repository.library.noaa.gov/view/noaa/4438" TargetMode="External" /><Relationship Type="http://schemas.openxmlformats.org/officeDocument/2006/relationships/hyperlink" Id="rId306" Target="https://repository.library.noaa.gov/view/noaa/47711" TargetMode="External" /><Relationship Type="http://schemas.openxmlformats.org/officeDocument/2006/relationships/hyperlink" Id="rId342" Target="https://www.epa.gov/national-aquatic-resource-surveys/indicators-enterococci" TargetMode="External" /><Relationship Type="http://schemas.openxmlformats.org/officeDocument/2006/relationships/hyperlink" Id="rId311" Target="https://www.fishbase.org" TargetMode="External" /><Relationship Type="http://schemas.openxmlformats.org/officeDocument/2006/relationships/hyperlink" Id="rId325" Target="https://www.fisheries.noaa.gov/national/socioeconomics/social-indicators-supporting-information" TargetMode="External" /><Relationship Type="http://schemas.openxmlformats.org/officeDocument/2006/relationships/hyperlink" Id="rId21" Target="https://www.fisheries.noaa.gov/new-england-mid-atlantic/ecosystems/state-ecosystem-reports-northeast-us-shelf" TargetMode="External" /><Relationship Type="http://schemas.openxmlformats.org/officeDocument/2006/relationships/hyperlink" Id="rId340" Target="https://www.regulations.gov/document/EPA-HQ-OW-2007-0808-0001" TargetMode="External" /><Relationship Type="http://schemas.openxmlformats.org/officeDocument/2006/relationships/hyperlink" Id="rId344" Target="https://www.science.org/doi/10.1126/science.aaw7912" TargetMode="External" /><Relationship Type="http://schemas.openxmlformats.org/officeDocument/2006/relationships/hyperlink" Id="rId327" Target="https://www.seaaroundus.org" TargetMode="External" /><Relationship Type="http://schemas.openxmlformats.org/officeDocument/2006/relationships/hyperlink" Id="rId69" Target="https://www.waterqualitydata.us/" TargetMode="External" /></Relationships>
</file>

<file path=word/_rels/footnotes.xml.rels><?xml version="1.0" encoding="UTF-8"?><Relationships xmlns="http://schemas.openxmlformats.org/package/2006/relationships"><Relationship Type="http://schemas.openxmlformats.org/officeDocument/2006/relationships/hyperlink" Id="rId313" Target="https://cir.nii.ac.jp/crid/1370861704783841681" TargetMode="External" /><Relationship Type="http://schemas.openxmlformats.org/officeDocument/2006/relationships/hyperlink" Id="rId321" Target="https://doi.org/10.1006/jmsc.2000.0705" TargetMode="External" /><Relationship Type="http://schemas.openxmlformats.org/officeDocument/2006/relationships/hyperlink" Id="rId335" Target="https://doi.org/10.1016/j.fishres.2011.01.012" TargetMode="External" /><Relationship Type="http://schemas.openxmlformats.org/officeDocument/2006/relationships/hyperlink" Id="rId346" Target="https://doi.org/10.1029/2009JC005286" TargetMode="External" /><Relationship Type="http://schemas.openxmlformats.org/officeDocument/2006/relationships/hyperlink" Id="rId315" Target="https://doi.org/10.1029/2011JC007395" TargetMode="External" /><Relationship Type="http://schemas.openxmlformats.org/officeDocument/2006/relationships/hyperlink" Id="rId331" Target="https://doi.org/10.1139/f02-164" TargetMode="External" /><Relationship Type="http://schemas.openxmlformats.org/officeDocument/2006/relationships/hyperlink" Id="rId329" Target="https://doi.org/10.1175/2007JCLI1824.1" TargetMode="External" /><Relationship Type="http://schemas.openxmlformats.org/officeDocument/2006/relationships/hyperlink" Id="rId319" Target="https://doi.org/10.1175/2009BAMS2755.1" TargetMode="External" /><Relationship Type="http://schemas.openxmlformats.org/officeDocument/2006/relationships/hyperlink" Id="rId333" Target="https://doi.org/10.1371/journal.pone.0304101" TargetMode="External" /><Relationship Type="http://schemas.openxmlformats.org/officeDocument/2006/relationships/hyperlink" Id="rId337" Target="https://doi.org/10.1785/0220190386" TargetMode="External" /><Relationship Type="http://schemas.openxmlformats.org/officeDocument/2006/relationships/hyperlink" Id="rId300" Target="https://github.com/Openscapes/quarto-website-tutorial" TargetMode="External" /><Relationship Type="http://schemas.openxmlformats.org/officeDocument/2006/relationships/hyperlink" Id="rId308" Target="https://repository.library.noaa.gov/view/noaa/20724" TargetMode="External" /><Relationship Type="http://schemas.openxmlformats.org/officeDocument/2006/relationships/hyperlink" Id="rId317" Target="https://repository.library.noaa.gov/view/noaa/4438" TargetMode="External" /><Relationship Type="http://schemas.openxmlformats.org/officeDocument/2006/relationships/hyperlink" Id="rId306" Target="https://repository.library.noaa.gov/view/noaa/47711" TargetMode="External" /><Relationship Type="http://schemas.openxmlformats.org/officeDocument/2006/relationships/hyperlink" Id="rId342" Target="https://www.epa.gov/national-aquatic-resource-surveys/indicators-enterococci" TargetMode="External" /><Relationship Type="http://schemas.openxmlformats.org/officeDocument/2006/relationships/hyperlink" Id="rId311" Target="https://www.fishbase.org" TargetMode="External" /><Relationship Type="http://schemas.openxmlformats.org/officeDocument/2006/relationships/hyperlink" Id="rId325" Target="https://www.fisheries.noaa.gov/national/socioeconomics/social-indicators-supporting-information" TargetMode="External" /><Relationship Type="http://schemas.openxmlformats.org/officeDocument/2006/relationships/hyperlink" Id="rId21" Target="https://www.fisheries.noaa.gov/new-england-mid-atlantic/ecosystems/state-ecosystem-reports-northeast-us-shelf" TargetMode="External" /><Relationship Type="http://schemas.openxmlformats.org/officeDocument/2006/relationships/hyperlink" Id="rId340" Target="https://www.regulations.gov/document/EPA-HQ-OW-2007-0808-0001" TargetMode="External" /><Relationship Type="http://schemas.openxmlformats.org/officeDocument/2006/relationships/hyperlink" Id="rId344" Target="https://www.science.org/doi/10.1126/science.aaw7912" TargetMode="External" /><Relationship Type="http://schemas.openxmlformats.org/officeDocument/2006/relationships/hyperlink" Id="rId327" Target="https://www.seaaroundus.org" TargetMode="External" /><Relationship Type="http://schemas.openxmlformats.org/officeDocument/2006/relationships/hyperlink" Id="rId69" Target="https://www.waterqualitydata.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Caribbean Ecosystem Status Report</dc:title>
  <dc:creator>Gulf of Mexico Integrated Ecosystem Assessment Program</dc:creator>
  <cp:keywords/>
  <dcterms:created xsi:type="dcterms:W3CDTF">2024-11-22T18:58:23Z</dcterms:created>
  <dcterms:modified xsi:type="dcterms:W3CDTF">2024-11-22T18:58:23Z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date">
    <vt:lpwstr>2024-11-22</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