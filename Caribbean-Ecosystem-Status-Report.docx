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ality"/>
    <w:p>
      <w:pPr>
        <w:pStyle w:val="Heading2"/>
      </w:pPr>
      <w:r>
        <w:t xml:space="preserve">2.3 Equality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These numbers, which are reported in various NOAA Fisheries databases, and averaged for 2016–2020 and combined into a single value representing engagement. A high rank indicates more engagement and more reliance. Commercial fishing reliance measures the presence of commercial fishing in relation to the population size of a community through fishing activity. Census data are based on municipality or sub-district, also for 2016–2020.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data are reported by landing site. However in the USVI, individuals may live in locations that are not adjacent to their landing sites, and the landings and dealer activity are tied to their home address; thus the indicator represents not where the fishing activity is taking place, but rather the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(Mengqiu 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Shuai Zhang, Erica K. Towle, Laura Jay Grove, Jeremiah Blondeau, Sarah Groves, Shay Viehman, Nicole Besemer, Juan Agar, Kevin McCarthy, Stephanie Martinez, Refik Orhun, Kim Johnson, Manoj Shivlani, Mike Jepson, Adyan Rios, Matt McPherson, Miguel Figuerola, Sennai Habtes, Dione Swanson, Liajay Rivera, Leigh Fletcher, Tarsila Seara, Suzana Blake, Brendan Turley,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2025-03-28T16:24:57Z</dcterms:created>
  <dcterms:modified xsi:type="dcterms:W3CDTF">2025-03-28T16:24:57Z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2025-03-28</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